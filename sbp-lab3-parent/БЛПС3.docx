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E8BEE" w14:textId="77777777" w:rsidR="00DE3875" w:rsidRPr="00B9118B" w:rsidRDefault="00DE3875" w:rsidP="00DE3875">
      <w:pPr>
        <w:jc w:val="center"/>
        <w:rPr>
          <w:rStyle w:val="fontstyle01"/>
          <w:rFonts w:ascii="Times New Roman" w:hAnsi="Times New Roman" w:cs="Times New Roman"/>
        </w:rPr>
      </w:pPr>
      <w:r w:rsidRPr="00B9118B">
        <w:rPr>
          <w:rStyle w:val="fontstyle01"/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003B1F1A" w14:textId="77777777" w:rsidR="00DE3875" w:rsidRPr="00B9118B" w:rsidRDefault="00DE3875" w:rsidP="00DE3875">
      <w:pPr>
        <w:jc w:val="center"/>
        <w:rPr>
          <w:rStyle w:val="fontstyle01"/>
          <w:rFonts w:ascii="Times New Roman" w:hAnsi="Times New Roman" w:cs="Times New Roman"/>
        </w:rPr>
      </w:pPr>
      <w:r w:rsidRPr="00B9118B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B9118B">
        <w:rPr>
          <w:rStyle w:val="fontstyle01"/>
          <w:rFonts w:ascii="Times New Roman" w:hAnsi="Times New Roman" w:cs="Times New Roman"/>
        </w:rPr>
        <w:t>ФЕДЕРАЛЬНОЕ ГОСУДАРСТВЕННОЕ АВТОНОМНОЕ</w:t>
      </w:r>
      <w:r w:rsidRPr="00B9118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9118B">
        <w:rPr>
          <w:rStyle w:val="fontstyle01"/>
          <w:rFonts w:ascii="Times New Roman" w:hAnsi="Times New Roman" w:cs="Times New Roman"/>
        </w:rPr>
        <w:t>ОБРАЗОВАТЕЛЬНОЕ УЧРЕЖДЕНИЕ ВЫСШЕГО ОБРАЗОВАНИЯ</w:t>
      </w:r>
      <w:r w:rsidRPr="00B9118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9118B">
        <w:rPr>
          <w:rStyle w:val="fontstyle01"/>
          <w:rFonts w:ascii="Times New Roman" w:hAnsi="Times New Roman" w:cs="Times New Roman"/>
          <w:noProof/>
        </w:rPr>
        <w:t>«Санкт-Петербургский национальный исследовательский университет</w:t>
      </w:r>
      <w:r w:rsidRPr="00B9118B">
        <w:rPr>
          <w:rFonts w:ascii="Times New Roman" w:hAnsi="Times New Roman" w:cs="Times New Roman"/>
          <w:noProof/>
          <w:color w:val="000000"/>
          <w:sz w:val="24"/>
          <w:szCs w:val="24"/>
        </w:rPr>
        <w:br/>
      </w:r>
      <w:r w:rsidRPr="00B9118B">
        <w:rPr>
          <w:rStyle w:val="fontstyle01"/>
          <w:rFonts w:ascii="Times New Roman" w:hAnsi="Times New Roman" w:cs="Times New Roman"/>
          <w:noProof/>
        </w:rPr>
        <w:t>информационных технологий, механики и оптики»</w:t>
      </w:r>
    </w:p>
    <w:p w14:paraId="7724E2A9" w14:textId="77777777" w:rsidR="00DE3875" w:rsidRPr="00B9118B" w:rsidRDefault="00DE3875" w:rsidP="00DE3875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  <w:r w:rsidRPr="00B9118B">
        <w:rPr>
          <w:rFonts w:ascii="Times New Roman" w:hAnsi="Times New Roman" w:cs="Times New Roman"/>
          <w:color w:val="000000"/>
        </w:rPr>
        <w:br/>
      </w:r>
      <w:r w:rsidRPr="00B9118B">
        <w:rPr>
          <w:rStyle w:val="fontstyle01"/>
          <w:rFonts w:ascii="Times New Roman" w:hAnsi="Times New Roman" w:cs="Times New Roman"/>
          <w:sz w:val="28"/>
          <w:szCs w:val="28"/>
        </w:rPr>
        <w:t xml:space="preserve">ФАКУЛЬТЕТ ПРОГРАММНОЙ ИНЖЕНЕРИИ И </w:t>
      </w:r>
      <w:r w:rsidRPr="00B9118B">
        <w:rPr>
          <w:rStyle w:val="fontstyle01"/>
          <w:rFonts w:ascii="Times New Roman" w:hAnsi="Times New Roman" w:cs="Times New Roman"/>
          <w:sz w:val="28"/>
          <w:szCs w:val="28"/>
        </w:rPr>
        <w:br/>
        <w:t>КОМПЬЮТЕРНОЙ ТЕХНИКИ</w:t>
      </w:r>
    </w:p>
    <w:p w14:paraId="5D1872C4" w14:textId="77777777" w:rsidR="00DE3875" w:rsidRPr="00B9118B" w:rsidRDefault="00DE3875" w:rsidP="00DE3875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0DF7BDB8" w14:textId="77777777" w:rsidR="00DE3875" w:rsidRPr="00B9118B" w:rsidRDefault="00DE3875" w:rsidP="00DE3875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743600A0" w14:textId="4A4E3374" w:rsidR="00DE3875" w:rsidRPr="00E70800" w:rsidRDefault="00DE3875" w:rsidP="00DE3875">
      <w:pPr>
        <w:spacing w:line="240" w:lineRule="auto"/>
        <w:jc w:val="center"/>
        <w:rPr>
          <w:rStyle w:val="fontstyle21"/>
          <w:rFonts w:ascii="Times New Roman" w:hAnsi="Times New Roman" w:cs="Times New Roman"/>
        </w:rPr>
      </w:pPr>
      <w:r w:rsidRPr="00B9118B">
        <w:rPr>
          <w:rStyle w:val="fontstyle01"/>
          <w:rFonts w:ascii="Times New Roman" w:hAnsi="Times New Roman" w:cs="Times New Roman"/>
          <w:szCs w:val="36"/>
        </w:rPr>
        <w:t>ОТЧЁТ</w:t>
      </w:r>
      <w:r w:rsidRPr="00B9118B">
        <w:rPr>
          <w:rStyle w:val="fontstyle21"/>
          <w:rFonts w:ascii="Times New Roman" w:hAnsi="Times New Roman" w:cs="Times New Roman"/>
        </w:rPr>
        <w:br/>
        <w:t>ПО ЛАБОРАТОРНОЙ РАБОТЕ №</w:t>
      </w:r>
      <w:r w:rsidR="00E70800" w:rsidRPr="00E70800">
        <w:rPr>
          <w:rStyle w:val="fontstyle21"/>
          <w:rFonts w:ascii="Times New Roman" w:hAnsi="Times New Roman" w:cs="Times New Roman"/>
        </w:rPr>
        <w:t>3</w:t>
      </w:r>
    </w:p>
    <w:p w14:paraId="56C2F096" w14:textId="0FDDA14D" w:rsidR="00DE3875" w:rsidRPr="00B9118B" w:rsidRDefault="00DE3875" w:rsidP="00DE3875">
      <w:pPr>
        <w:spacing w:line="276" w:lineRule="auto"/>
        <w:jc w:val="center"/>
        <w:rPr>
          <w:rStyle w:val="fontstyle01"/>
          <w:rFonts w:ascii="Times New Roman" w:hAnsi="Times New Roman" w:cs="Times New Roman"/>
          <w:b/>
          <w:bCs/>
          <w:sz w:val="32"/>
          <w:szCs w:val="32"/>
        </w:rPr>
      </w:pPr>
      <w:r w:rsidRPr="00B9118B">
        <w:rPr>
          <w:rStyle w:val="fontstyle01"/>
          <w:rFonts w:ascii="Times New Roman" w:hAnsi="Times New Roman" w:cs="Times New Roman"/>
          <w:noProof/>
          <w:sz w:val="32"/>
          <w:szCs w:val="32"/>
        </w:rPr>
        <w:t>по дисциплине</w:t>
      </w:r>
      <w:r w:rsidRPr="00B9118B">
        <w:rPr>
          <w:rFonts w:ascii="Times New Roman" w:hAnsi="Times New Roman" w:cs="Times New Roman"/>
          <w:noProof/>
          <w:color w:val="000000"/>
          <w:sz w:val="32"/>
          <w:szCs w:val="32"/>
        </w:rPr>
        <w:br/>
      </w:r>
      <w:r w:rsidRPr="00B9118B">
        <w:rPr>
          <w:rStyle w:val="fontstyle01"/>
          <w:rFonts w:ascii="Times New Roman" w:hAnsi="Times New Roman" w:cs="Times New Roman"/>
          <w:sz w:val="32"/>
          <w:szCs w:val="32"/>
        </w:rPr>
        <w:t>«</w:t>
      </w:r>
      <w:r w:rsidR="00FD1378" w:rsidRPr="00FD1378">
        <w:rPr>
          <w:rStyle w:val="fontstyle01"/>
          <w:rFonts w:ascii="Times New Roman" w:hAnsi="Times New Roman" w:cs="Times New Roman"/>
          <w:sz w:val="32"/>
          <w:szCs w:val="32"/>
        </w:rPr>
        <w:t>Бизнес-логика программных систем</w:t>
      </w:r>
      <w:r w:rsidRPr="00B9118B">
        <w:rPr>
          <w:rStyle w:val="fontstyle01"/>
          <w:rFonts w:ascii="Times New Roman" w:hAnsi="Times New Roman" w:cs="Times New Roman"/>
          <w:sz w:val="32"/>
          <w:szCs w:val="32"/>
        </w:rPr>
        <w:t>»</w:t>
      </w:r>
      <w:r w:rsidRPr="00B9118B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B9118B">
        <w:rPr>
          <w:rStyle w:val="fontstyle01"/>
          <w:rFonts w:ascii="Times New Roman" w:hAnsi="Times New Roman" w:cs="Times New Roman"/>
          <w:sz w:val="32"/>
          <w:szCs w:val="32"/>
        </w:rPr>
        <w:t>Вариант №</w:t>
      </w:r>
      <w:r w:rsidR="00FD1378">
        <w:rPr>
          <w:rStyle w:val="fontstyle01"/>
          <w:rFonts w:ascii="Times New Roman" w:hAnsi="Times New Roman" w:cs="Times New Roman"/>
          <w:sz w:val="32"/>
          <w:szCs w:val="32"/>
        </w:rPr>
        <w:t>11</w:t>
      </w:r>
      <w:r w:rsidR="00E70800" w:rsidRPr="009F0EF2">
        <w:rPr>
          <w:rStyle w:val="fontstyle01"/>
          <w:rFonts w:ascii="Times New Roman" w:hAnsi="Times New Roman" w:cs="Times New Roman"/>
          <w:sz w:val="32"/>
          <w:szCs w:val="32"/>
        </w:rPr>
        <w:t>3</w:t>
      </w:r>
      <w:r w:rsidR="00FD1378">
        <w:rPr>
          <w:rStyle w:val="fontstyle01"/>
          <w:rFonts w:ascii="Times New Roman" w:hAnsi="Times New Roman" w:cs="Times New Roman"/>
          <w:sz w:val="32"/>
          <w:szCs w:val="32"/>
        </w:rPr>
        <w:t>5</w:t>
      </w:r>
    </w:p>
    <w:p w14:paraId="0F948B14" w14:textId="77777777" w:rsidR="00DE3875" w:rsidRPr="00B9118B" w:rsidRDefault="00DE3875" w:rsidP="00DE3875">
      <w:pPr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50A836E9" w14:textId="77777777" w:rsidR="00DE3875" w:rsidRPr="00B9118B" w:rsidRDefault="00DE3875" w:rsidP="00DE3875">
      <w:pPr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604F6EC5" w14:textId="77777777" w:rsidR="00DE3875" w:rsidRPr="00B9118B" w:rsidRDefault="00DE3875" w:rsidP="00DE3875">
      <w:pPr>
        <w:rPr>
          <w:rStyle w:val="fontstyle01"/>
          <w:rFonts w:ascii="Times New Roman" w:hAnsi="Times New Roman" w:cs="Times New Roman"/>
          <w:sz w:val="32"/>
          <w:szCs w:val="32"/>
        </w:rPr>
      </w:pPr>
    </w:p>
    <w:p w14:paraId="62596B82" w14:textId="0207B636" w:rsidR="00DE3875" w:rsidRPr="00FD1378" w:rsidRDefault="00DE3875" w:rsidP="00DE3875">
      <w:pPr>
        <w:jc w:val="right"/>
        <w:rPr>
          <w:rStyle w:val="fontstyle11"/>
          <w:rFonts w:ascii="Times New Roman" w:hAnsi="Times New Roman" w:cs="Times New Roman"/>
        </w:rPr>
      </w:pPr>
      <w:r w:rsidRPr="00B9118B">
        <w:rPr>
          <w:rStyle w:val="fontstyle01"/>
          <w:rFonts w:ascii="Times New Roman" w:hAnsi="Times New Roman" w:cs="Times New Roman"/>
          <w:sz w:val="28"/>
          <w:szCs w:val="28"/>
        </w:rPr>
        <w:t>Выполнил</w:t>
      </w:r>
      <w:r>
        <w:rPr>
          <w:rStyle w:val="fontstyle01"/>
          <w:rFonts w:ascii="Times New Roman" w:hAnsi="Times New Roman" w:cs="Times New Roman"/>
          <w:sz w:val="28"/>
          <w:szCs w:val="28"/>
        </w:rPr>
        <w:t>и</w:t>
      </w:r>
      <w:r w:rsidRPr="00B9118B">
        <w:rPr>
          <w:rStyle w:val="fontstyle01"/>
          <w:rFonts w:ascii="Times New Roman" w:hAnsi="Times New Roman" w:cs="Times New Roman"/>
          <w:sz w:val="28"/>
          <w:szCs w:val="28"/>
        </w:rPr>
        <w:t>:</w:t>
      </w:r>
      <w:r w:rsidRPr="00B9118B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br/>
      </w:r>
      <w:r w:rsidRPr="00B9118B">
        <w:rPr>
          <w:rStyle w:val="fontstyle11"/>
          <w:rFonts w:ascii="Times New Roman" w:hAnsi="Times New Roman" w:cs="Times New Roman"/>
        </w:rPr>
        <w:t>Студент группы P3</w:t>
      </w:r>
      <w:r>
        <w:rPr>
          <w:rStyle w:val="fontstyle11"/>
          <w:rFonts w:ascii="Times New Roman" w:hAnsi="Times New Roman" w:cs="Times New Roman"/>
        </w:rPr>
        <w:t>3</w:t>
      </w:r>
      <w:r w:rsidRPr="00B9118B">
        <w:rPr>
          <w:rStyle w:val="fontstyle11"/>
          <w:rFonts w:ascii="Times New Roman" w:hAnsi="Times New Roman" w:cs="Times New Roman"/>
        </w:rPr>
        <w:t>14</w:t>
      </w:r>
      <w:r>
        <w:rPr>
          <w:rStyle w:val="fontstyle11"/>
          <w:rFonts w:ascii="Times New Roman" w:hAnsi="Times New Roman" w:cs="Times New Roman"/>
        </w:rPr>
        <w:br/>
      </w:r>
      <w:proofErr w:type="spellStart"/>
      <w:r>
        <w:rPr>
          <w:rStyle w:val="fontstyle11"/>
          <w:rFonts w:ascii="Times New Roman" w:hAnsi="Times New Roman" w:cs="Times New Roman"/>
        </w:rPr>
        <w:t>Селянта</w:t>
      </w:r>
      <w:proofErr w:type="spellEnd"/>
      <w:r>
        <w:rPr>
          <w:rStyle w:val="fontstyle11"/>
          <w:rFonts w:ascii="Times New Roman" w:hAnsi="Times New Roman" w:cs="Times New Roman"/>
        </w:rPr>
        <w:t xml:space="preserve"> Олег Дмитриевич</w:t>
      </w:r>
      <w:r w:rsidRPr="00B9118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9118B">
        <w:rPr>
          <w:rStyle w:val="fontstyle01"/>
          <w:rFonts w:ascii="Times New Roman" w:hAnsi="Times New Roman" w:cs="Times New Roman"/>
          <w:sz w:val="28"/>
          <w:szCs w:val="28"/>
        </w:rPr>
        <w:t>Преподаватель:</w:t>
      </w:r>
      <w:r w:rsidRPr="00B9118B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br/>
      </w:r>
      <w:proofErr w:type="spellStart"/>
      <w:r w:rsidR="00FD1378">
        <w:rPr>
          <w:rStyle w:val="fontstyle11"/>
          <w:rFonts w:ascii="Times New Roman" w:hAnsi="Times New Roman" w:cs="Times New Roman"/>
        </w:rPr>
        <w:t>Цопа</w:t>
      </w:r>
      <w:proofErr w:type="spellEnd"/>
      <w:r w:rsidR="00FD1378">
        <w:rPr>
          <w:rStyle w:val="fontstyle11"/>
          <w:rFonts w:ascii="Times New Roman" w:hAnsi="Times New Roman" w:cs="Times New Roman"/>
        </w:rPr>
        <w:t xml:space="preserve"> Евгений Алексеевич</w:t>
      </w:r>
    </w:p>
    <w:p w14:paraId="1B7E424E" w14:textId="77777777" w:rsidR="00DE3875" w:rsidRPr="00B9118B" w:rsidRDefault="00DE3875" w:rsidP="00DE3875">
      <w:pPr>
        <w:jc w:val="right"/>
        <w:rPr>
          <w:rStyle w:val="fontstyle11"/>
          <w:rFonts w:ascii="Times New Roman" w:hAnsi="Times New Roman" w:cs="Times New Roman"/>
        </w:rPr>
      </w:pPr>
    </w:p>
    <w:p w14:paraId="55C26946" w14:textId="77777777" w:rsidR="00DE3875" w:rsidRPr="00B9118B" w:rsidRDefault="00DE3875" w:rsidP="00DE3875">
      <w:pPr>
        <w:jc w:val="right"/>
        <w:rPr>
          <w:rStyle w:val="fontstyle11"/>
          <w:rFonts w:ascii="Times New Roman" w:hAnsi="Times New Roman" w:cs="Times New Roman"/>
        </w:rPr>
      </w:pPr>
    </w:p>
    <w:p w14:paraId="1E4D9273" w14:textId="77777777" w:rsidR="00DE3875" w:rsidRPr="00B9118B" w:rsidRDefault="00DE3875" w:rsidP="00DE3875">
      <w:pPr>
        <w:jc w:val="right"/>
        <w:rPr>
          <w:rStyle w:val="fontstyle11"/>
          <w:rFonts w:ascii="Times New Roman" w:hAnsi="Times New Roman" w:cs="Times New Roman"/>
        </w:rPr>
      </w:pPr>
    </w:p>
    <w:p w14:paraId="20F80E76" w14:textId="77777777" w:rsidR="00DE3875" w:rsidRPr="00B9118B" w:rsidRDefault="00DE3875" w:rsidP="00DE3875">
      <w:pPr>
        <w:jc w:val="right"/>
        <w:rPr>
          <w:rStyle w:val="fontstyle11"/>
          <w:rFonts w:ascii="Times New Roman" w:hAnsi="Times New Roman" w:cs="Times New Roman"/>
        </w:rPr>
      </w:pPr>
    </w:p>
    <w:p w14:paraId="674F7FAF" w14:textId="77777777" w:rsidR="00DE3875" w:rsidRPr="00B9118B" w:rsidRDefault="00DE3875" w:rsidP="00DE3875">
      <w:pPr>
        <w:jc w:val="center"/>
        <w:rPr>
          <w:rStyle w:val="fontstyle11"/>
          <w:rFonts w:ascii="Times New Roman" w:hAnsi="Times New Roman" w:cs="Times New Roman"/>
        </w:rPr>
      </w:pPr>
      <w:r w:rsidRPr="00B9118B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FE2A0BE" wp14:editId="043D6587">
            <wp:extent cx="1988185" cy="783773"/>
            <wp:effectExtent l="0" t="0" r="0" b="0"/>
            <wp:docPr id="4" name="Рисунок 4" descr="Изображение выглядит как черный, темнот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черный, темнота&#10;&#10;Контент, сгенерированный ИИ, может содержать ошибки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6735" cy="842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24CF7" w14:textId="77777777" w:rsidR="00DE3875" w:rsidRDefault="00DE3875" w:rsidP="00DE3875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  <w:r w:rsidRPr="00B9118B">
        <w:rPr>
          <w:rStyle w:val="fontstyle01"/>
          <w:rFonts w:ascii="Times New Roman" w:hAnsi="Times New Roman" w:cs="Times New Roman"/>
          <w:sz w:val="28"/>
          <w:szCs w:val="28"/>
        </w:rPr>
        <w:t>Санкт-Петербург, 2025</w:t>
      </w:r>
    </w:p>
    <w:p w14:paraId="57AF8B40" w14:textId="77777777" w:rsidR="00981A92" w:rsidRPr="00DE3875" w:rsidRDefault="00981A92" w:rsidP="007474D0">
      <w:pPr>
        <w:rPr>
          <w:bCs/>
          <w:sz w:val="28"/>
          <w:szCs w:val="1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/>
        </w:rPr>
        <w:id w:val="-147481710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47E0945" w14:textId="77777777" w:rsidR="00FA13BA" w:rsidRPr="00DE3875" w:rsidRDefault="00DE3875">
          <w:pPr>
            <w:pStyle w:val="TOCHeading"/>
            <w:rPr>
              <w:rFonts w:ascii="Times New Roman" w:hAnsi="Times New Roman" w:cs="Times New Roman"/>
              <w:color w:val="auto"/>
              <w:sz w:val="36"/>
              <w:szCs w:val="36"/>
              <w:lang w:val="ru-RU"/>
            </w:rPr>
          </w:pPr>
          <w:r w:rsidRPr="00DE3875">
            <w:rPr>
              <w:rFonts w:ascii="Times New Roman" w:hAnsi="Times New Roman" w:cs="Times New Roman"/>
              <w:color w:val="auto"/>
              <w:sz w:val="36"/>
              <w:szCs w:val="36"/>
              <w:lang w:val="ru-RU"/>
            </w:rPr>
            <w:t>Оглавление</w:t>
          </w:r>
        </w:p>
        <w:p w14:paraId="2B5AB927" w14:textId="3EAF2891" w:rsidR="008B4BF9" w:rsidRDefault="00FA13BA">
          <w:pPr>
            <w:pStyle w:val="TOC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US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 w:rsidRPr="00FA13BA">
            <w:rPr>
              <w:lang w:val="en-US"/>
            </w:rP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96299356" w:history="1">
            <w:r w:rsidR="008B4BF9" w:rsidRPr="00E02499">
              <w:rPr>
                <w:rStyle w:val="Hyperlink"/>
                <w:rFonts w:ascii="Times New Roman" w:hAnsi="Times New Roman" w:cs="Times New Roman"/>
                <w:noProof/>
              </w:rPr>
              <w:t>Задание</w:t>
            </w:r>
            <w:r w:rsidR="008B4BF9">
              <w:rPr>
                <w:noProof/>
                <w:webHidden/>
              </w:rPr>
              <w:tab/>
            </w:r>
            <w:r w:rsidR="008B4BF9">
              <w:rPr>
                <w:noProof/>
                <w:webHidden/>
              </w:rPr>
              <w:fldChar w:fldCharType="begin"/>
            </w:r>
            <w:r w:rsidR="008B4BF9">
              <w:rPr>
                <w:noProof/>
                <w:webHidden/>
              </w:rPr>
              <w:instrText xml:space="preserve"> PAGEREF _Toc196299356 \h </w:instrText>
            </w:r>
            <w:r w:rsidR="008B4BF9">
              <w:rPr>
                <w:noProof/>
                <w:webHidden/>
              </w:rPr>
            </w:r>
            <w:r w:rsidR="008B4BF9">
              <w:rPr>
                <w:noProof/>
                <w:webHidden/>
              </w:rPr>
              <w:fldChar w:fldCharType="separate"/>
            </w:r>
            <w:r w:rsidR="008B4BF9">
              <w:rPr>
                <w:noProof/>
                <w:webHidden/>
              </w:rPr>
              <w:t>3</w:t>
            </w:r>
            <w:r w:rsidR="008B4BF9">
              <w:rPr>
                <w:noProof/>
                <w:webHidden/>
              </w:rPr>
              <w:fldChar w:fldCharType="end"/>
            </w:r>
          </w:hyperlink>
        </w:p>
        <w:p w14:paraId="527DC570" w14:textId="4E1A451F" w:rsidR="008B4BF9" w:rsidRDefault="008B4BF9">
          <w:pPr>
            <w:pStyle w:val="TOC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US"/>
              <w14:ligatures w14:val="standardContextual"/>
            </w:rPr>
          </w:pPr>
          <w:hyperlink w:anchor="_Toc196299357" w:history="1">
            <w:r w:rsidRPr="00E02499">
              <w:rPr>
                <w:rStyle w:val="Hyperlink"/>
                <w:noProof/>
              </w:rPr>
              <w:t>Исходный код: https://github.com/Oleg-cmd/blps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_Toc196299357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C4356" w14:textId="2003F149" w:rsidR="008B4BF9" w:rsidRDefault="008B4BF9">
          <w:pPr>
            <w:pStyle w:val="TOC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US"/>
              <w14:ligatures w14:val="standardContextual"/>
            </w:rPr>
          </w:pPr>
          <w:hyperlink w:anchor="_Toc196299358" w:history="1">
            <w:r w:rsidRPr="00E02499">
              <w:rPr>
                <w:rStyle w:val="Hyperlink"/>
                <w:noProof/>
              </w:rPr>
              <w:t>Спецификация пользовательских привилегий и ролей, реализованных в приложении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_Toc196299358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0186D" w14:textId="6211010C" w:rsidR="008B4BF9" w:rsidRDefault="008B4BF9">
          <w:pPr>
            <w:pStyle w:val="TOC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US"/>
              <w14:ligatures w14:val="standardContextual"/>
            </w:rPr>
          </w:pPr>
          <w:hyperlink w:anchor="_Toc196299359" w:history="1">
            <w:r w:rsidRPr="00E02499">
              <w:rPr>
                <w:rStyle w:val="Hyperlink"/>
                <w:noProof/>
              </w:rPr>
              <w:t>Спецификация REST API Сервиса Переводов Базовый URL: /api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_Toc196299359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5F3CE" w14:textId="51AC6EA7" w:rsidR="008B4BF9" w:rsidRDefault="008B4BF9">
          <w:pPr>
            <w:pStyle w:val="TOC3"/>
            <w:tabs>
              <w:tab w:val="right" w:leader="dot" w:pos="9344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6299360" w:history="1">
            <w:r w:rsidRPr="00E02499">
              <w:rPr>
                <w:rStyle w:val="Hyperlink"/>
                <w:noProof/>
              </w:rPr>
              <w:t>1. Общая Информация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_Toc196299360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6D006" w14:textId="1C53B664" w:rsidR="008B4BF9" w:rsidRDefault="008B4BF9">
          <w:pPr>
            <w:pStyle w:val="TOC3"/>
            <w:tabs>
              <w:tab w:val="right" w:leader="dot" w:pos="9344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6299361" w:history="1">
            <w:r w:rsidRPr="00E02499">
              <w:rPr>
                <w:rStyle w:val="Hyperlink"/>
                <w:noProof/>
              </w:rPr>
              <w:t>2. Эндпоинты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_Toc196299361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733C6" w14:textId="4EF825C4" w:rsidR="008B4BF9" w:rsidRDefault="008B4BF9">
          <w:pPr>
            <w:pStyle w:val="TOC3"/>
            <w:tabs>
              <w:tab w:val="right" w:leader="dot" w:pos="9344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6299362" w:history="1">
            <w:r w:rsidRPr="00E02499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_Toc196299362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9F23F" w14:textId="22371E2D" w:rsidR="008B4BF9" w:rsidRDefault="008B4BF9">
          <w:pPr>
            <w:pStyle w:val="TOC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US"/>
              <w14:ligatures w14:val="standardContextual"/>
            </w:rPr>
          </w:pPr>
          <w:hyperlink w:anchor="_Toc196299363" w:history="1">
            <w:r w:rsidRPr="00E02499">
              <w:rPr>
                <w:rStyle w:val="Hyperlink"/>
                <w:rFonts w:ascii="Times New Roman" w:hAnsi="Times New Roman" w:cs="Times New Roman"/>
                <w:noProof/>
              </w:rPr>
              <w:t>Этап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_Toc196299363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F2104" w14:textId="3D6911C9" w:rsidR="008B4BF9" w:rsidRDefault="008B4BF9">
          <w:pPr>
            <w:pStyle w:val="TOC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US"/>
              <w14:ligatures w14:val="standardContextual"/>
            </w:rPr>
          </w:pPr>
          <w:hyperlink w:anchor="_Toc196299364" w:history="1">
            <w:r w:rsidRPr="00E02499">
              <w:rPr>
                <w:rStyle w:val="Hyperlink"/>
                <w:rFonts w:ascii="Times New Roman" w:hAnsi="Times New Roman" w:cs="Times New Roman"/>
                <w:noProof/>
              </w:rPr>
              <w:t>Этап 3. Табличные пространства и наполнение базы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_Toc196299364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29740" w14:textId="3D2DF3BE" w:rsidR="008B4BF9" w:rsidRDefault="008B4BF9">
          <w:pPr>
            <w:pStyle w:val="TOC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US"/>
              <w14:ligatures w14:val="standardContextual"/>
            </w:rPr>
          </w:pPr>
          <w:hyperlink w:anchor="_Toc196299365" w:history="1">
            <w:r w:rsidRPr="00E02499">
              <w:rPr>
                <w:rStyle w:val="Hyperlink"/>
                <w:rFonts w:ascii="Times New Roman" w:hAnsi="Times New Roman" w:cs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_Toc196299365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6F57C" w14:textId="16B17BBF" w:rsidR="00FA13BA" w:rsidRPr="00FA13BA" w:rsidRDefault="00FA13BA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944750F" w14:textId="77777777" w:rsidR="00FA13BA" w:rsidRPr="00FA13BA" w:rsidRDefault="00FA13BA" w:rsidP="000B4BC7">
      <w:pPr>
        <w:jc w:val="center"/>
        <w:rPr>
          <w:bCs/>
          <w:sz w:val="36"/>
          <w:lang w:val="en-US"/>
        </w:rPr>
      </w:pPr>
    </w:p>
    <w:p w14:paraId="224B8037" w14:textId="77777777" w:rsidR="00FA13BA" w:rsidRPr="00FA13BA" w:rsidRDefault="00FA13BA" w:rsidP="000B4BC7">
      <w:pPr>
        <w:jc w:val="center"/>
        <w:rPr>
          <w:bCs/>
          <w:sz w:val="36"/>
          <w:lang w:val="en-US"/>
        </w:rPr>
      </w:pPr>
    </w:p>
    <w:p w14:paraId="4582878F" w14:textId="77777777" w:rsidR="00FA13BA" w:rsidRPr="00FA13BA" w:rsidRDefault="00FA13BA" w:rsidP="000B4BC7">
      <w:pPr>
        <w:jc w:val="center"/>
        <w:rPr>
          <w:bCs/>
          <w:sz w:val="36"/>
          <w:lang w:val="en-US"/>
        </w:rPr>
      </w:pPr>
    </w:p>
    <w:p w14:paraId="3B976106" w14:textId="77777777" w:rsidR="00FA13BA" w:rsidRPr="00FA13BA" w:rsidRDefault="00FA13BA" w:rsidP="000B4BC7">
      <w:pPr>
        <w:jc w:val="center"/>
        <w:rPr>
          <w:bCs/>
          <w:sz w:val="36"/>
          <w:lang w:val="en-US"/>
        </w:rPr>
      </w:pPr>
    </w:p>
    <w:p w14:paraId="3972087C" w14:textId="77777777" w:rsidR="00FA13BA" w:rsidRPr="00FA13BA" w:rsidRDefault="00FA13BA" w:rsidP="000B4BC7">
      <w:pPr>
        <w:jc w:val="center"/>
        <w:rPr>
          <w:bCs/>
          <w:sz w:val="36"/>
          <w:lang w:val="en-US"/>
        </w:rPr>
      </w:pPr>
    </w:p>
    <w:p w14:paraId="66BC46B3" w14:textId="77777777" w:rsidR="00FA13BA" w:rsidRPr="00FA13BA" w:rsidRDefault="00FA13BA" w:rsidP="000B4BC7">
      <w:pPr>
        <w:jc w:val="center"/>
        <w:rPr>
          <w:bCs/>
          <w:sz w:val="36"/>
          <w:lang w:val="en-US"/>
        </w:rPr>
      </w:pPr>
    </w:p>
    <w:p w14:paraId="5FF13012" w14:textId="77777777" w:rsidR="00FA13BA" w:rsidRPr="00FA13BA" w:rsidRDefault="00FA13BA" w:rsidP="000B4BC7">
      <w:pPr>
        <w:jc w:val="center"/>
        <w:rPr>
          <w:bCs/>
          <w:sz w:val="36"/>
          <w:lang w:val="en-US"/>
        </w:rPr>
      </w:pPr>
    </w:p>
    <w:p w14:paraId="42CE03B9" w14:textId="77777777" w:rsidR="00FA13BA" w:rsidRPr="00FA13BA" w:rsidRDefault="00FA13BA" w:rsidP="000B4BC7">
      <w:pPr>
        <w:jc w:val="center"/>
        <w:rPr>
          <w:bCs/>
          <w:sz w:val="36"/>
          <w:lang w:val="en-US"/>
        </w:rPr>
      </w:pPr>
    </w:p>
    <w:p w14:paraId="74719A3C" w14:textId="77777777" w:rsidR="00FA13BA" w:rsidRPr="00FA13BA" w:rsidRDefault="00FA13BA" w:rsidP="000B4BC7">
      <w:pPr>
        <w:jc w:val="center"/>
        <w:rPr>
          <w:bCs/>
          <w:sz w:val="36"/>
          <w:lang w:val="en-US"/>
        </w:rPr>
      </w:pPr>
    </w:p>
    <w:p w14:paraId="4536DB52" w14:textId="77777777" w:rsidR="00FA13BA" w:rsidRPr="00FA13BA" w:rsidRDefault="00FA13BA" w:rsidP="000B4BC7">
      <w:pPr>
        <w:jc w:val="center"/>
        <w:rPr>
          <w:bCs/>
          <w:sz w:val="36"/>
          <w:lang w:val="en-US"/>
        </w:rPr>
      </w:pPr>
    </w:p>
    <w:p w14:paraId="6488A570" w14:textId="77777777" w:rsidR="00FA13BA" w:rsidRPr="00FA13BA" w:rsidRDefault="00FA13BA" w:rsidP="000B4BC7">
      <w:pPr>
        <w:jc w:val="center"/>
        <w:rPr>
          <w:bCs/>
          <w:sz w:val="36"/>
          <w:lang w:val="en-US"/>
        </w:rPr>
      </w:pPr>
    </w:p>
    <w:p w14:paraId="693FB2EB" w14:textId="77777777" w:rsidR="00FA13BA" w:rsidRPr="00FA13BA" w:rsidRDefault="00FA13BA" w:rsidP="000B4BC7">
      <w:pPr>
        <w:jc w:val="center"/>
        <w:rPr>
          <w:bCs/>
          <w:sz w:val="36"/>
          <w:lang w:val="en-US"/>
        </w:rPr>
      </w:pPr>
    </w:p>
    <w:p w14:paraId="4BBFDD87" w14:textId="77777777" w:rsidR="00FA13BA" w:rsidRPr="00FA13BA" w:rsidRDefault="00FA13BA" w:rsidP="000B4BC7">
      <w:pPr>
        <w:jc w:val="center"/>
        <w:rPr>
          <w:bCs/>
          <w:sz w:val="36"/>
          <w:lang w:val="en-US"/>
        </w:rPr>
      </w:pPr>
    </w:p>
    <w:p w14:paraId="1AA25D0F" w14:textId="77777777" w:rsidR="007776F5" w:rsidRDefault="007776F5">
      <w:pPr>
        <w:rPr>
          <w:rFonts w:ascii="Times New Roman" w:eastAsiaTheme="majorEastAsia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61D8DA32" w14:textId="77777777" w:rsidR="00143694" w:rsidRDefault="00DE3875" w:rsidP="00DE3875">
      <w:pPr>
        <w:pStyle w:val="Heading1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0" w:name="_Toc196299356"/>
      <w:r w:rsidRPr="00DE3875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Задание</w:t>
      </w:r>
      <w:bookmarkEnd w:id="0"/>
    </w:p>
    <w:p w14:paraId="4F482671" w14:textId="77777777" w:rsidR="009F0EF2" w:rsidRDefault="00DE3875" w:rsidP="009F0EF2">
      <w:pPr>
        <w:pStyle w:val="Heading3"/>
      </w:pPr>
      <w:r>
        <w:br/>
      </w:r>
      <w:r w:rsidR="009F0EF2">
        <w:t>Внимание! У разных вариантов разный текст задания!</w:t>
      </w:r>
    </w:p>
    <w:p w14:paraId="1DF7AFB2" w14:textId="77777777" w:rsidR="009F0EF2" w:rsidRDefault="009F0EF2" w:rsidP="009F0EF2">
      <w:pPr>
        <w:pStyle w:val="NormalWeb"/>
      </w:pPr>
      <w:r>
        <w:t>Доработать приложение из лабораторной работы #2, реализовав в нём асинхронное выполнение задач с распределением бизнес-логики между несколькими вычислительными узлами и выполнением периодических операций с использованием планировщика задач, а также интеграцию с внешней информационной системой.</w:t>
      </w:r>
    </w:p>
    <w:p w14:paraId="421BEFB1" w14:textId="77777777" w:rsidR="009F0EF2" w:rsidRDefault="009F0EF2" w:rsidP="009F0EF2">
      <w:pPr>
        <w:pStyle w:val="NormalWeb"/>
      </w:pPr>
      <w:r>
        <w:rPr>
          <w:b/>
          <w:bCs/>
        </w:rPr>
        <w:t>Требования к реализации асинхронной обработки:</w:t>
      </w:r>
    </w:p>
    <w:p w14:paraId="44C743B3" w14:textId="77777777" w:rsidR="009F0EF2" w:rsidRDefault="009F0EF2" w:rsidP="009F0EF2">
      <w:pPr>
        <w:numPr>
          <w:ilvl w:val="0"/>
          <w:numId w:val="69"/>
        </w:numPr>
        <w:spacing w:before="100" w:beforeAutospacing="1" w:after="100" w:afterAutospacing="1" w:line="240" w:lineRule="auto"/>
      </w:pPr>
      <w:r>
        <w:t xml:space="preserve">Перед выполнением работы </w:t>
      </w:r>
      <w:proofErr w:type="spellStart"/>
      <w:r>
        <w:t>неободимо</w:t>
      </w:r>
      <w:proofErr w:type="spellEnd"/>
      <w:r>
        <w:t xml:space="preserve"> согласовать с преподавателем набор прецедентов, в реализации которых целесообразно использование асинхронного распределённого выполнения задач. Если таких прецедентов использования в имеющейся бизнес-процесса нет, нужно согласовать реализацию новых прецедентов, доработав таким образом модель бизнес-процесса из лабораторной работы #1.</w:t>
      </w:r>
    </w:p>
    <w:p w14:paraId="2B7D012C" w14:textId="77777777" w:rsidR="009F0EF2" w:rsidRDefault="009F0EF2" w:rsidP="009F0EF2">
      <w:pPr>
        <w:numPr>
          <w:ilvl w:val="0"/>
          <w:numId w:val="69"/>
        </w:numPr>
        <w:spacing w:before="100" w:beforeAutospacing="1" w:after="100" w:afterAutospacing="1" w:line="240" w:lineRule="auto"/>
      </w:pPr>
      <w:r>
        <w:t>Асинхронное выполнение задач должно использовать модель доставки "очередь сообщений".</w:t>
      </w:r>
    </w:p>
    <w:p w14:paraId="75A2B1F9" w14:textId="77777777" w:rsidR="009F0EF2" w:rsidRDefault="009F0EF2" w:rsidP="009F0EF2">
      <w:pPr>
        <w:numPr>
          <w:ilvl w:val="0"/>
          <w:numId w:val="69"/>
        </w:numPr>
        <w:spacing w:before="100" w:beforeAutospacing="1" w:after="100" w:afterAutospacing="1" w:line="240" w:lineRule="auto"/>
      </w:pPr>
      <w:r>
        <w:t xml:space="preserve">В качестве провайдера сервиса асинхронного обмена сообщениями необходимо использовать очередь сообщений на базе </w:t>
      </w:r>
      <w:proofErr w:type="spellStart"/>
      <w:r>
        <w:t>RabbitMQ</w:t>
      </w:r>
      <w:proofErr w:type="spellEnd"/>
      <w:r>
        <w:t>.</w:t>
      </w:r>
    </w:p>
    <w:p w14:paraId="7D92981C" w14:textId="77777777" w:rsidR="009F0EF2" w:rsidRDefault="009F0EF2" w:rsidP="009F0EF2">
      <w:pPr>
        <w:numPr>
          <w:ilvl w:val="0"/>
          <w:numId w:val="69"/>
        </w:numPr>
        <w:spacing w:before="100" w:beforeAutospacing="1" w:after="100" w:afterAutospacing="1" w:line="240" w:lineRule="auto"/>
      </w:pPr>
      <w:r>
        <w:t>Для отправки сообщений необходимо использовать протокол AMQP 1.0. Библиотеку для реализации отправки сообщений можно взять любую на выбор студента.</w:t>
      </w:r>
    </w:p>
    <w:p w14:paraId="7BE277B5" w14:textId="77777777" w:rsidR="009F0EF2" w:rsidRDefault="009F0EF2" w:rsidP="009F0EF2">
      <w:pPr>
        <w:numPr>
          <w:ilvl w:val="0"/>
          <w:numId w:val="69"/>
        </w:numPr>
        <w:spacing w:before="100" w:beforeAutospacing="1" w:after="100" w:afterAutospacing="1" w:line="240" w:lineRule="auto"/>
      </w:pPr>
      <w:r>
        <w:t>Для получения сообщений необходимо использовать слушателя сообщений JMS на базе Spring Boot (@JmsListener).</w:t>
      </w:r>
    </w:p>
    <w:p w14:paraId="3A175F9A" w14:textId="77777777" w:rsidR="009F0EF2" w:rsidRDefault="009F0EF2" w:rsidP="009F0EF2">
      <w:pPr>
        <w:pStyle w:val="NormalWeb"/>
      </w:pPr>
      <w:r>
        <w:rPr>
          <w:b/>
          <w:bCs/>
        </w:rPr>
        <w:t>Требования к реализации распределённой обработки:</w:t>
      </w:r>
    </w:p>
    <w:p w14:paraId="2DBB72BC" w14:textId="77777777" w:rsidR="009F0EF2" w:rsidRDefault="009F0EF2" w:rsidP="009F0EF2">
      <w:pPr>
        <w:numPr>
          <w:ilvl w:val="0"/>
          <w:numId w:val="70"/>
        </w:numPr>
        <w:spacing w:before="100" w:beforeAutospacing="1" w:after="100" w:afterAutospacing="1" w:line="240" w:lineRule="auto"/>
      </w:pPr>
      <w:r>
        <w:t>Обработка сообщений должна осуществляться на двух независимых друг от друга узлах сервера приложений.</w:t>
      </w:r>
    </w:p>
    <w:p w14:paraId="0B2D5D55" w14:textId="77777777" w:rsidR="009F0EF2" w:rsidRDefault="009F0EF2" w:rsidP="009F0EF2">
      <w:pPr>
        <w:numPr>
          <w:ilvl w:val="0"/>
          <w:numId w:val="70"/>
        </w:numPr>
        <w:spacing w:before="100" w:beforeAutospacing="1" w:after="100" w:afterAutospacing="1" w:line="240" w:lineRule="auto"/>
      </w:pPr>
      <w:r>
        <w:t xml:space="preserve">Если логика сценария распределённой обработки предполагает </w:t>
      </w:r>
      <w:proofErr w:type="spellStart"/>
      <w:r>
        <w:t>транзакционность</w:t>
      </w:r>
      <w:proofErr w:type="spellEnd"/>
      <w:r>
        <w:t xml:space="preserve"> выполняемых операций, они должны быть включены в состав распределённой транзакции.</w:t>
      </w:r>
    </w:p>
    <w:p w14:paraId="666240D8" w14:textId="77777777" w:rsidR="009F0EF2" w:rsidRDefault="009F0EF2" w:rsidP="009F0EF2">
      <w:pPr>
        <w:pStyle w:val="NormalWeb"/>
      </w:pPr>
      <w:r>
        <w:rPr>
          <w:b/>
          <w:bCs/>
        </w:rPr>
        <w:t>Требования к реализации запуска периодических задач по расписанию:</w:t>
      </w:r>
    </w:p>
    <w:p w14:paraId="625E9CCC" w14:textId="77777777" w:rsidR="009F0EF2" w:rsidRDefault="009F0EF2" w:rsidP="009F0EF2">
      <w:pPr>
        <w:numPr>
          <w:ilvl w:val="0"/>
          <w:numId w:val="71"/>
        </w:numPr>
        <w:spacing w:before="100" w:beforeAutospacing="1" w:after="100" w:afterAutospacing="1" w:line="240" w:lineRule="auto"/>
      </w:pPr>
      <w:r>
        <w:t>Согласовать с преподавателем прецедент или прецеденты, в рамках которых выглядит целесообразным использовать планировщик задач. Если такие прецеденты отсутствуют -- согласовать с преподавателем новые и добавить их в модель автоматизируемого бизнес-процесса.</w:t>
      </w:r>
    </w:p>
    <w:p w14:paraId="62B22163" w14:textId="77777777" w:rsidR="009F0EF2" w:rsidRDefault="009F0EF2" w:rsidP="009F0EF2">
      <w:pPr>
        <w:numPr>
          <w:ilvl w:val="0"/>
          <w:numId w:val="71"/>
        </w:numPr>
        <w:spacing w:before="100" w:beforeAutospacing="1" w:after="100" w:afterAutospacing="1" w:line="240" w:lineRule="auto"/>
      </w:pPr>
      <w:r>
        <w:t>Реализовать утверждённые прецеденты с использованием планировщика задач Spring (@Scheduled).</w:t>
      </w:r>
    </w:p>
    <w:p w14:paraId="66B7C6A7" w14:textId="77777777" w:rsidR="009F0EF2" w:rsidRDefault="009F0EF2" w:rsidP="009F0EF2">
      <w:pPr>
        <w:pStyle w:val="NormalWeb"/>
      </w:pPr>
      <w:r>
        <w:rPr>
          <w:b/>
          <w:bCs/>
        </w:rPr>
        <w:t>Требования к интеграции с внешней Корпоративной Информационной Системой (EIS):</w:t>
      </w:r>
    </w:p>
    <w:p w14:paraId="334CDFE4" w14:textId="77777777" w:rsidR="009F0EF2" w:rsidRDefault="009F0EF2" w:rsidP="009F0EF2">
      <w:pPr>
        <w:numPr>
          <w:ilvl w:val="0"/>
          <w:numId w:val="72"/>
        </w:numPr>
        <w:spacing w:before="100" w:beforeAutospacing="1" w:after="100" w:afterAutospacing="1" w:line="240" w:lineRule="auto"/>
      </w:pPr>
      <w:r>
        <w:t xml:space="preserve">Корпоративная Информационная </w:t>
      </w:r>
      <w:proofErr w:type="spellStart"/>
      <w:r>
        <w:t>Cистема</w:t>
      </w:r>
      <w:proofErr w:type="spellEnd"/>
      <w:r>
        <w:t>, с которой производится интеграция, а также её функциональные возможности выбираются на усмотрение преподавателя и согласуются с ним.</w:t>
      </w:r>
    </w:p>
    <w:p w14:paraId="273604E6" w14:textId="77777777" w:rsidR="009F0EF2" w:rsidRDefault="009F0EF2" w:rsidP="009F0EF2">
      <w:pPr>
        <w:numPr>
          <w:ilvl w:val="0"/>
          <w:numId w:val="72"/>
        </w:numPr>
        <w:spacing w:before="100" w:beforeAutospacing="1" w:after="100" w:afterAutospacing="1" w:line="240" w:lineRule="auto"/>
      </w:pPr>
      <w:r>
        <w:t xml:space="preserve">Взаимодействие с внешней </w:t>
      </w:r>
      <w:proofErr w:type="spellStart"/>
      <w:r>
        <w:t>Копроративной</w:t>
      </w:r>
      <w:proofErr w:type="spellEnd"/>
      <w:r>
        <w:t xml:space="preserve"> Информационной Системой должно быть реализовано с помощью технологии JCA (</w:t>
      </w:r>
      <w:proofErr w:type="spellStart"/>
      <w:r>
        <w:t>Jakarta</w:t>
      </w:r>
      <w:proofErr w:type="spellEnd"/>
      <w:r>
        <w:t xml:space="preserve"> </w:t>
      </w:r>
      <w:proofErr w:type="spellStart"/>
      <w:r>
        <w:t>Connectors</w:t>
      </w:r>
      <w:proofErr w:type="spellEnd"/>
      <w:r>
        <w:t>).</w:t>
      </w:r>
    </w:p>
    <w:p w14:paraId="5E66A194" w14:textId="77777777" w:rsidR="009F0EF2" w:rsidRDefault="009F0EF2" w:rsidP="009F0EF2">
      <w:pPr>
        <w:pStyle w:val="NormalWeb"/>
      </w:pPr>
      <w:r>
        <w:rPr>
          <w:rStyle w:val="Strong"/>
        </w:rPr>
        <w:t>Правила выполнения работы:</w:t>
      </w:r>
    </w:p>
    <w:p w14:paraId="2251832F" w14:textId="77777777" w:rsidR="009F0EF2" w:rsidRDefault="009F0EF2" w:rsidP="009F0EF2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lastRenderedPageBreak/>
        <w:t>Все изменения, внесённые в реализуемый бизнес-процесс, должны быть учтены в описывающей его модели, REST API и наборе скриптов для тестирования публичных интерфейсов модуля.</w:t>
      </w:r>
    </w:p>
    <w:p w14:paraId="2C226270" w14:textId="77777777" w:rsidR="009F0EF2" w:rsidRDefault="009F0EF2" w:rsidP="009F0EF2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t xml:space="preserve">Доработанное приложение необходимо либо развернуть на сервере </w:t>
      </w:r>
      <w:proofErr w:type="spellStart"/>
      <w:r>
        <w:rPr>
          <w:rStyle w:val="HTMLCode"/>
          <w:rFonts w:eastAsiaTheme="minorHAnsi"/>
        </w:rPr>
        <w:t>helios</w:t>
      </w:r>
      <w:proofErr w:type="spellEnd"/>
      <w:r>
        <w:t>, либо продемонстрировать его работоспособность на собственной инфраструктуре обучающегося.</w:t>
      </w:r>
    </w:p>
    <w:p w14:paraId="3E273DA7" w14:textId="77777777" w:rsidR="009F0EF2" w:rsidRDefault="009F0EF2" w:rsidP="009F0EF2">
      <w:pPr>
        <w:pStyle w:val="NormalWeb"/>
      </w:pPr>
      <w:r>
        <w:rPr>
          <w:rStyle w:val="Strong"/>
        </w:rPr>
        <w:t>Содержание отчёта:</w:t>
      </w:r>
    </w:p>
    <w:p w14:paraId="0274F6C7" w14:textId="77777777" w:rsidR="009F0EF2" w:rsidRDefault="009F0EF2" w:rsidP="009F0EF2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Текст задания.</w:t>
      </w:r>
    </w:p>
    <w:p w14:paraId="5C2BF23A" w14:textId="77777777" w:rsidR="009F0EF2" w:rsidRDefault="009F0EF2" w:rsidP="009F0EF2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Модель потока управления для автоматизируемого бизнес-процесса со всеми внесёнными изменениями.</w:t>
      </w:r>
    </w:p>
    <w:p w14:paraId="1CF89548" w14:textId="77777777" w:rsidR="009F0EF2" w:rsidRDefault="009F0EF2" w:rsidP="009F0EF2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UML-диаграммы классов и пакетов разработанного приложения.</w:t>
      </w:r>
    </w:p>
    <w:p w14:paraId="0783BF74" w14:textId="77777777" w:rsidR="009F0EF2" w:rsidRDefault="009F0EF2" w:rsidP="009F0EF2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Спецификация REST API для всех публичных интерфейсов разработанного приложения.</w:t>
      </w:r>
    </w:p>
    <w:p w14:paraId="645485E0" w14:textId="77777777" w:rsidR="009F0EF2" w:rsidRDefault="009F0EF2" w:rsidP="009F0EF2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Диаграмма развёртывания (</w:t>
      </w:r>
      <w:proofErr w:type="spellStart"/>
      <w:r>
        <w:t>Deployment</w:t>
      </w:r>
      <w:proofErr w:type="spellEnd"/>
      <w:r>
        <w:t xml:space="preserve"> </w:t>
      </w:r>
      <w:proofErr w:type="spellStart"/>
      <w:r>
        <w:t>Diagram</w:t>
      </w:r>
      <w:proofErr w:type="spellEnd"/>
      <w:r>
        <w:t>), визуализирующая интеграцию с EIS.</w:t>
      </w:r>
    </w:p>
    <w:p w14:paraId="19A0E02F" w14:textId="77777777" w:rsidR="009F0EF2" w:rsidRDefault="009F0EF2" w:rsidP="009F0EF2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Исходный код системы или ссылка на репозиторий с исходным кодом.</w:t>
      </w:r>
    </w:p>
    <w:p w14:paraId="4BC51D93" w14:textId="77777777" w:rsidR="009F0EF2" w:rsidRDefault="009F0EF2" w:rsidP="009F0EF2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Выводы по работе.</w:t>
      </w:r>
    </w:p>
    <w:p w14:paraId="640C7A93" w14:textId="77777777" w:rsidR="009F0EF2" w:rsidRDefault="009F0EF2" w:rsidP="009F0EF2">
      <w:pPr>
        <w:pStyle w:val="NormalWeb"/>
      </w:pPr>
      <w:r>
        <w:rPr>
          <w:rStyle w:val="Strong"/>
        </w:rPr>
        <w:t>Вопросы к защите лабораторной работы:</w:t>
      </w:r>
    </w:p>
    <w:p w14:paraId="4DC74200" w14:textId="77777777" w:rsidR="009F0EF2" w:rsidRDefault="009F0EF2" w:rsidP="009F0EF2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Асинхронное выполнение задач. Преимущества и недостатки, подходы к реализации.</w:t>
      </w:r>
    </w:p>
    <w:p w14:paraId="703BE9B7" w14:textId="77777777" w:rsidR="009F0EF2" w:rsidRDefault="009F0EF2" w:rsidP="009F0EF2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Спецификация Java Message Service.</w:t>
      </w:r>
    </w:p>
    <w:p w14:paraId="45820B04" w14:textId="77777777" w:rsidR="009F0EF2" w:rsidRDefault="009F0EF2" w:rsidP="009F0EF2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Ресурсы и сообщения JMS. Модели взаимодействия "очередь" и "подписка". Распределённая обработка сообщений.</w:t>
      </w:r>
    </w:p>
    <w:p w14:paraId="28ED63C2" w14:textId="77777777" w:rsidR="009F0EF2" w:rsidRDefault="009F0EF2" w:rsidP="009F0EF2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 xml:space="preserve">Протоколы взаимодействия с очередями сообщений: MQTT, AMQP, STOMP, XMPP. Отправка сообщений с использованием HTTP + </w:t>
      </w:r>
      <w:proofErr w:type="spellStart"/>
      <w:r>
        <w:t>WebSockets</w:t>
      </w:r>
      <w:proofErr w:type="spellEnd"/>
      <w:r>
        <w:t>.</w:t>
      </w:r>
    </w:p>
    <w:p w14:paraId="3618D202" w14:textId="77777777" w:rsidR="009F0EF2" w:rsidRDefault="009F0EF2" w:rsidP="009F0EF2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 xml:space="preserve">Apache </w:t>
      </w:r>
      <w:proofErr w:type="spellStart"/>
      <w:r>
        <w:t>ActiveMQ</w:t>
      </w:r>
      <w:proofErr w:type="spellEnd"/>
      <w:r>
        <w:t xml:space="preserve">. Архитектура, способы взаимодействия, поддерживаемые протоколы, особенности реализации JMS. Протокол </w:t>
      </w:r>
      <w:proofErr w:type="spellStart"/>
      <w:r>
        <w:t>OpenWire</w:t>
      </w:r>
      <w:proofErr w:type="spellEnd"/>
      <w:r>
        <w:t xml:space="preserve"> и его реализации для различных платформ.</w:t>
      </w:r>
    </w:p>
    <w:p w14:paraId="713D69F8" w14:textId="77777777" w:rsidR="009F0EF2" w:rsidRDefault="009F0EF2" w:rsidP="009F0EF2">
      <w:pPr>
        <w:numPr>
          <w:ilvl w:val="0"/>
          <w:numId w:val="75"/>
        </w:numPr>
        <w:spacing w:before="100" w:beforeAutospacing="1" w:after="100" w:afterAutospacing="1" w:line="240" w:lineRule="auto"/>
      </w:pPr>
      <w:proofErr w:type="spellStart"/>
      <w:r>
        <w:t>RabbitMQ</w:t>
      </w:r>
      <w:proofErr w:type="spellEnd"/>
      <w:r>
        <w:t>. Архитектура, способы взаимодействия, поддерживаемые протоколы, особенности реализации JMS.</w:t>
      </w:r>
    </w:p>
    <w:p w14:paraId="5C1747BA" w14:textId="77777777" w:rsidR="009F0EF2" w:rsidRDefault="009F0EF2" w:rsidP="009F0EF2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 xml:space="preserve">Apache </w:t>
      </w:r>
      <w:proofErr w:type="spellStart"/>
      <w:r>
        <w:t>Kafka</w:t>
      </w:r>
      <w:proofErr w:type="spellEnd"/>
      <w:r>
        <w:t>. Особенности обработки сообщений, сходства и отличия с очередями сообщений. Архитектура, особенности построения масштабируемых решений, интеграция с Service Discovery.</w:t>
      </w:r>
    </w:p>
    <w:p w14:paraId="04279559" w14:textId="77777777" w:rsidR="009F0EF2" w:rsidRDefault="009F0EF2" w:rsidP="009F0EF2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>Периодические задачи, планировщики выполнения задач.</w:t>
      </w:r>
    </w:p>
    <w:p w14:paraId="7D992496" w14:textId="77777777" w:rsidR="009F0EF2" w:rsidRDefault="009F0EF2" w:rsidP="009F0EF2">
      <w:pPr>
        <w:numPr>
          <w:ilvl w:val="0"/>
          <w:numId w:val="75"/>
        </w:numPr>
        <w:spacing w:before="100" w:beforeAutospacing="1" w:after="100" w:afterAutospacing="1" w:line="240" w:lineRule="auto"/>
      </w:pPr>
      <w:proofErr w:type="spellStart"/>
      <w:r>
        <w:t>Cron</w:t>
      </w:r>
      <w:proofErr w:type="spellEnd"/>
      <w:r>
        <w:t xml:space="preserve">. Архитектура, интеграция в ОС, способы конфигурации, синтаксис </w:t>
      </w:r>
      <w:proofErr w:type="spellStart"/>
      <w:r>
        <w:t>Cron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>.</w:t>
      </w:r>
    </w:p>
    <w:p w14:paraId="771D839A" w14:textId="77777777" w:rsidR="009F0EF2" w:rsidRDefault="009F0EF2" w:rsidP="009F0EF2">
      <w:pPr>
        <w:numPr>
          <w:ilvl w:val="0"/>
          <w:numId w:val="75"/>
        </w:numPr>
        <w:spacing w:before="100" w:beforeAutospacing="1" w:after="100" w:afterAutospacing="1" w:line="240" w:lineRule="auto"/>
      </w:pPr>
      <w:proofErr w:type="spellStart"/>
      <w:r>
        <w:t>Quartz</w:t>
      </w:r>
      <w:proofErr w:type="spellEnd"/>
      <w:r>
        <w:t>. Архитектура, интеграция с приложением, способы конфигурации.</w:t>
      </w:r>
    </w:p>
    <w:p w14:paraId="424EA78D" w14:textId="77777777" w:rsidR="009F0EF2" w:rsidRPr="009F0EF2" w:rsidRDefault="009F0EF2" w:rsidP="009F0EF2">
      <w:pPr>
        <w:numPr>
          <w:ilvl w:val="0"/>
          <w:numId w:val="75"/>
        </w:numPr>
        <w:spacing w:before="100" w:beforeAutospacing="1" w:after="100" w:afterAutospacing="1" w:line="240" w:lineRule="auto"/>
        <w:rPr>
          <w:lang w:val="en-US"/>
        </w:rPr>
      </w:pPr>
      <w:r>
        <w:t xml:space="preserve">Выполнение периодических задач в Java / </w:t>
      </w:r>
      <w:proofErr w:type="spellStart"/>
      <w:r>
        <w:t>Jakarta</w:t>
      </w:r>
      <w:proofErr w:type="spellEnd"/>
      <w:r>
        <w:t xml:space="preserve"> EE и Spring. </w:t>
      </w:r>
      <w:r w:rsidRPr="009F0EF2">
        <w:rPr>
          <w:lang w:val="en-US"/>
        </w:rPr>
        <w:t xml:space="preserve">Java / Jakarta EE Timer Services </w:t>
      </w:r>
      <w:r>
        <w:t>и</w:t>
      </w:r>
      <w:r w:rsidRPr="009F0EF2">
        <w:rPr>
          <w:lang w:val="en-US"/>
        </w:rPr>
        <w:t xml:space="preserve"> Spring </w:t>
      </w:r>
      <w:r w:rsidRPr="009F0EF2">
        <w:rPr>
          <w:rStyle w:val="HTMLCode"/>
          <w:rFonts w:eastAsiaTheme="minorHAnsi"/>
          <w:lang w:val="en-US"/>
        </w:rPr>
        <w:t>@Scheduled</w:t>
      </w:r>
      <w:r w:rsidRPr="009F0EF2">
        <w:rPr>
          <w:lang w:val="en-US"/>
        </w:rPr>
        <w:t>.</w:t>
      </w:r>
    </w:p>
    <w:p w14:paraId="5E7EA8C2" w14:textId="77777777" w:rsidR="009F0EF2" w:rsidRDefault="009F0EF2" w:rsidP="009F0EF2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t xml:space="preserve">Подходы к интеграции информационных систем -- в общем, и на примере JCA / </w:t>
      </w:r>
      <w:proofErr w:type="spellStart"/>
      <w:r>
        <w:t>Jakarta</w:t>
      </w:r>
      <w:proofErr w:type="spellEnd"/>
      <w:r>
        <w:t xml:space="preserve"> </w:t>
      </w:r>
      <w:proofErr w:type="spellStart"/>
      <w:r>
        <w:t>Connectors</w:t>
      </w:r>
      <w:proofErr w:type="spellEnd"/>
      <w:r>
        <w:t>.</w:t>
      </w:r>
    </w:p>
    <w:p w14:paraId="3AEB3CCA" w14:textId="3C1D00D4" w:rsidR="00143694" w:rsidRDefault="00143694" w:rsidP="009F0EF2"/>
    <w:p w14:paraId="6D87E4DA" w14:textId="77777777" w:rsidR="00143694" w:rsidRDefault="00143694" w:rsidP="00BD4A93"/>
    <w:p w14:paraId="11636660" w14:textId="77777777" w:rsidR="00143694" w:rsidRPr="00143694" w:rsidRDefault="00143694" w:rsidP="00BD4A93"/>
    <w:p w14:paraId="2D5B28FF" w14:textId="77777777" w:rsidR="006F2D1E" w:rsidRDefault="006F2D1E" w:rsidP="00BD4A93"/>
    <w:p w14:paraId="1D409A5A" w14:textId="77777777" w:rsidR="00DE3875" w:rsidRDefault="00DE387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4D24D12" w14:textId="77777777" w:rsidR="00601700" w:rsidRPr="00EE7136" w:rsidRDefault="00601700" w:rsidP="00601700">
      <w:pPr>
        <w:rPr>
          <w:lang w:val="en-US"/>
        </w:rPr>
      </w:pPr>
    </w:p>
    <w:p w14:paraId="6165238F" w14:textId="51E8297F" w:rsidR="009F0EF2" w:rsidRDefault="00EE7136" w:rsidP="00EE7136">
      <w:pPr>
        <w:pStyle w:val="Heading3"/>
      </w:pPr>
      <w:r w:rsidRPr="00EE7136">
        <w:rPr>
          <w:rStyle w:val="Heading1Char"/>
          <w:color w:val="1F4D78" w:themeColor="accent1" w:themeShade="7F"/>
          <w:sz w:val="24"/>
          <w:szCs w:val="24"/>
        </w:rPr>
        <w:t>Модель потока управления для автоматизируемого бизнес-процесса со всеми внесёнными изменениям</w:t>
      </w:r>
      <w:r w:rsidR="009F0EF2" w:rsidRPr="00EE7136">
        <w:t>:</w:t>
      </w:r>
    </w:p>
    <w:p w14:paraId="0A6259D5" w14:textId="77777777" w:rsidR="00D922AB" w:rsidRPr="00D922AB" w:rsidRDefault="00D922AB" w:rsidP="00D922AB"/>
    <w:p w14:paraId="1554A7ED" w14:textId="7C030E07" w:rsidR="009F0EF2" w:rsidRPr="00EE7136" w:rsidRDefault="009F0EF2" w:rsidP="00601700">
      <w:r w:rsidRPr="009F0EF2">
        <w:rPr>
          <w:lang w:val="en-US"/>
        </w:rPr>
        <w:t>https</w:t>
      </w:r>
      <w:r w:rsidRPr="00EE7136">
        <w:t>://</w:t>
      </w:r>
      <w:r w:rsidRPr="009F0EF2">
        <w:rPr>
          <w:lang w:val="en-US"/>
        </w:rPr>
        <w:t>drive</w:t>
      </w:r>
      <w:r w:rsidRPr="00EE7136">
        <w:t>.</w:t>
      </w:r>
      <w:r w:rsidRPr="009F0EF2">
        <w:rPr>
          <w:lang w:val="en-US"/>
        </w:rPr>
        <w:t>google</w:t>
      </w:r>
      <w:r w:rsidRPr="00EE7136">
        <w:t>.</w:t>
      </w:r>
      <w:r w:rsidRPr="009F0EF2">
        <w:rPr>
          <w:lang w:val="en-US"/>
        </w:rPr>
        <w:t>com</w:t>
      </w:r>
      <w:r w:rsidRPr="00EE7136">
        <w:t>/</w:t>
      </w:r>
      <w:r w:rsidRPr="009F0EF2">
        <w:rPr>
          <w:lang w:val="en-US"/>
        </w:rPr>
        <w:t>file</w:t>
      </w:r>
      <w:r w:rsidRPr="00EE7136">
        <w:t>/</w:t>
      </w:r>
      <w:r w:rsidRPr="009F0EF2">
        <w:rPr>
          <w:lang w:val="en-US"/>
        </w:rPr>
        <w:t>d</w:t>
      </w:r>
      <w:r w:rsidRPr="00EE7136">
        <w:t>/19</w:t>
      </w:r>
      <w:proofErr w:type="spellStart"/>
      <w:r w:rsidRPr="009F0EF2">
        <w:rPr>
          <w:lang w:val="en-US"/>
        </w:rPr>
        <w:t>pVMk</w:t>
      </w:r>
      <w:proofErr w:type="spellEnd"/>
      <w:r w:rsidRPr="00EE7136">
        <w:t>5</w:t>
      </w:r>
      <w:proofErr w:type="spellStart"/>
      <w:r w:rsidRPr="009F0EF2">
        <w:rPr>
          <w:lang w:val="en-US"/>
        </w:rPr>
        <w:t>xzze</w:t>
      </w:r>
      <w:proofErr w:type="spellEnd"/>
      <w:r w:rsidRPr="00EE7136">
        <w:t>4</w:t>
      </w:r>
      <w:proofErr w:type="spellStart"/>
      <w:r w:rsidRPr="009F0EF2">
        <w:rPr>
          <w:lang w:val="en-US"/>
        </w:rPr>
        <w:t>VsnaLs</w:t>
      </w:r>
      <w:proofErr w:type="spellEnd"/>
      <w:r w:rsidRPr="00EE7136">
        <w:t>2</w:t>
      </w:r>
      <w:proofErr w:type="spellStart"/>
      <w:r w:rsidRPr="009F0EF2">
        <w:rPr>
          <w:lang w:val="en-US"/>
        </w:rPr>
        <w:t>nhaNJVVDxLR</w:t>
      </w:r>
      <w:proofErr w:type="spellEnd"/>
      <w:r w:rsidRPr="00EE7136">
        <w:t>4</w:t>
      </w:r>
      <w:proofErr w:type="spellStart"/>
      <w:r w:rsidRPr="009F0EF2">
        <w:rPr>
          <w:lang w:val="en-US"/>
        </w:rPr>
        <w:t>lL</w:t>
      </w:r>
      <w:proofErr w:type="spellEnd"/>
      <w:r w:rsidRPr="00EE7136">
        <w:t>/</w:t>
      </w:r>
      <w:r w:rsidRPr="009F0EF2">
        <w:rPr>
          <w:lang w:val="en-US"/>
        </w:rPr>
        <w:t>view</w:t>
      </w:r>
      <w:r w:rsidRPr="00EE7136">
        <w:t>?</w:t>
      </w:r>
      <w:proofErr w:type="spellStart"/>
      <w:r w:rsidRPr="009F0EF2">
        <w:rPr>
          <w:lang w:val="en-US"/>
        </w:rPr>
        <w:t>usp</w:t>
      </w:r>
      <w:proofErr w:type="spellEnd"/>
      <w:r w:rsidRPr="00EE7136">
        <w:t>=</w:t>
      </w:r>
      <w:r w:rsidRPr="009F0EF2">
        <w:rPr>
          <w:lang w:val="en-US"/>
        </w:rPr>
        <w:t>sharing</w:t>
      </w:r>
    </w:p>
    <w:p w14:paraId="11FDA7D6" w14:textId="77777777" w:rsidR="009F0EF2" w:rsidRPr="00EE7136" w:rsidRDefault="009F0EF2" w:rsidP="008B4BF9">
      <w:pPr>
        <w:pStyle w:val="Heading3"/>
      </w:pPr>
      <w:bookmarkStart w:id="1" w:name="_Toc196299362"/>
    </w:p>
    <w:p w14:paraId="20E6B988" w14:textId="0D861A26" w:rsidR="009F0EF2" w:rsidRDefault="00EE7136" w:rsidP="008B4BF9">
      <w:pPr>
        <w:pStyle w:val="Heading3"/>
      </w:pPr>
      <w:r>
        <w:t>UML-диаграммы классов и пакетов разработанного приложения.</w:t>
      </w:r>
    </w:p>
    <w:p w14:paraId="43AA0B65" w14:textId="77777777" w:rsidR="00D922AB" w:rsidRPr="00D922AB" w:rsidRDefault="00D922AB" w:rsidP="00D922AB"/>
    <w:p w14:paraId="3ECCD887" w14:textId="546AE994" w:rsidR="00D922AB" w:rsidRDefault="00D922AB" w:rsidP="00EE7136">
      <w:r>
        <w:t xml:space="preserve">Так как разработанное приложение имеет слишком большое количество классов и отображать их </w:t>
      </w:r>
      <w:proofErr w:type="spellStart"/>
      <w:r>
        <w:t>ввиде</w:t>
      </w:r>
      <w:proofErr w:type="spellEnd"/>
      <w:r>
        <w:t xml:space="preserve"> </w:t>
      </w:r>
      <w:proofErr w:type="spellStart"/>
      <w:r>
        <w:rPr>
          <w:lang w:val="en-US"/>
        </w:rPr>
        <w:t>uml</w:t>
      </w:r>
      <w:proofErr w:type="spellEnd"/>
      <w:r>
        <w:t xml:space="preserve"> нет никакого смысла, то представлю отдельно диаграмму для пакетов разработанного приложения, а также классов </w:t>
      </w:r>
      <w:r>
        <w:rPr>
          <w:lang w:val="en-US"/>
        </w:rPr>
        <w:t>common</w:t>
      </w:r>
      <w:r w:rsidRPr="00D922AB">
        <w:t>-</w:t>
      </w:r>
      <w:proofErr w:type="spellStart"/>
      <w:r>
        <w:rPr>
          <w:lang w:val="en-US"/>
        </w:rPr>
        <w:t>dto</w:t>
      </w:r>
      <w:proofErr w:type="spellEnd"/>
      <w:r w:rsidRPr="00D922AB">
        <w:t xml:space="preserve">, </w:t>
      </w:r>
      <w:r>
        <w:t>где хранятся все классы, при помощи которых сервисы обмениваются данными</w:t>
      </w:r>
    </w:p>
    <w:p w14:paraId="39308D36" w14:textId="77777777" w:rsidR="00D922AB" w:rsidRDefault="00D922AB" w:rsidP="00EE7136"/>
    <w:p w14:paraId="337C0B7A" w14:textId="77777777" w:rsidR="00D922AB" w:rsidRDefault="00D922AB" w:rsidP="00D922AB">
      <w:pPr>
        <w:pStyle w:val="Heading3"/>
      </w:pPr>
      <w:r>
        <w:t>UML-диаграмма пакетов разработанного приложения</w:t>
      </w:r>
    </w:p>
    <w:p w14:paraId="4D387131" w14:textId="2672411F" w:rsidR="00EE7136" w:rsidRPr="003E4683" w:rsidRDefault="003E4683" w:rsidP="00EE7136">
      <w:r w:rsidRPr="003E4683">
        <w:drawing>
          <wp:inline distT="0" distB="0" distL="0" distR="0" wp14:anchorId="08390C72" wp14:editId="35CD0681">
            <wp:extent cx="5939790" cy="3778250"/>
            <wp:effectExtent l="0" t="0" r="3810" b="6350"/>
            <wp:docPr id="17637610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761027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01E6F" w14:textId="77777777" w:rsidR="00D922AB" w:rsidRDefault="00D922AB" w:rsidP="00D922AB">
      <w:pPr>
        <w:pStyle w:val="Heading3"/>
      </w:pPr>
      <w:r>
        <w:t xml:space="preserve">UML-диаграмма классов для </w:t>
      </w:r>
      <w:proofErr w:type="spellStart"/>
      <w:r>
        <w:rPr>
          <w:rStyle w:val="inline-code"/>
        </w:rPr>
        <w:t>common-dto</w:t>
      </w:r>
      <w:proofErr w:type="spellEnd"/>
    </w:p>
    <w:p w14:paraId="6286B384" w14:textId="77F3C4BF" w:rsidR="00D922AB" w:rsidRPr="00D922AB" w:rsidRDefault="003E4683" w:rsidP="00EE7136">
      <w:r>
        <w:rPr>
          <w:noProof/>
        </w:rPr>
        <w:drawing>
          <wp:inline distT="0" distB="0" distL="0" distR="0" wp14:anchorId="5DCFC08E" wp14:editId="2B386E74">
            <wp:extent cx="5939790" cy="1296035"/>
            <wp:effectExtent l="0" t="0" r="3810" b="0"/>
            <wp:docPr id="1837255929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255929" name="Graphic 1837255929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24781" w14:textId="77777777" w:rsidR="00EE7136" w:rsidRPr="00EE7136" w:rsidRDefault="00EE7136" w:rsidP="00EE7136">
      <w:pPr>
        <w:pStyle w:val="Heading3"/>
      </w:pPr>
    </w:p>
    <w:p w14:paraId="50DDDC08" w14:textId="77777777" w:rsidR="003E4683" w:rsidRDefault="003E4683" w:rsidP="00EE7136">
      <w:pPr>
        <w:pStyle w:val="Heading3"/>
        <w:rPr>
          <w:lang w:val="en-US"/>
        </w:rPr>
      </w:pPr>
    </w:p>
    <w:p w14:paraId="7EB6AAAE" w14:textId="157F549E" w:rsidR="00EE7136" w:rsidRPr="003E4683" w:rsidRDefault="00EE7136" w:rsidP="00EE7136">
      <w:pPr>
        <w:pStyle w:val="Heading3"/>
      </w:pPr>
      <w:r>
        <w:t>Спецификация REST API для всех публичных интерфейсов разработанного приложения</w:t>
      </w:r>
    </w:p>
    <w:p w14:paraId="1BE12639" w14:textId="77777777" w:rsidR="00EE7136" w:rsidRPr="00EE7136" w:rsidRDefault="00EE7136" w:rsidP="00EE7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Базовый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путь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: /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api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/v1</w:t>
      </w:r>
    </w:p>
    <w:p w14:paraId="27840B49" w14:textId="77777777" w:rsidR="00EE7136" w:rsidRPr="00EE7136" w:rsidRDefault="00EE7136" w:rsidP="00EE7136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Аутентификация</w:t>
      </w:r>
      <w:proofErr w:type="spellEnd"/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FB1BA4D" w14:textId="77777777" w:rsidR="00EE7136" w:rsidRPr="00EE7136" w:rsidRDefault="00EE7136" w:rsidP="00EE7136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POST /auth/login</w:t>
      </w:r>
    </w:p>
    <w:p w14:paraId="3044DA17" w14:textId="77777777" w:rsidR="00EE7136" w:rsidRPr="00EE7136" w:rsidRDefault="00EE7136" w:rsidP="00EE7136">
      <w:pPr>
        <w:numPr>
          <w:ilvl w:val="2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Описание</w:t>
      </w:r>
      <w:proofErr w:type="spellEnd"/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Аутентификация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пользователя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C6F6E15" w14:textId="77777777" w:rsidR="00EE7136" w:rsidRPr="00EE7136" w:rsidRDefault="00EE7136" w:rsidP="00EE7136">
      <w:pPr>
        <w:numPr>
          <w:ilvl w:val="2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Request Body:</w:t>
      </w:r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LoginRequest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(JSON: username, password)</w:t>
      </w:r>
    </w:p>
    <w:p w14:paraId="39DF11A4" w14:textId="77777777" w:rsidR="00EE7136" w:rsidRPr="00EE7136" w:rsidRDefault="00EE7136" w:rsidP="00EE7136">
      <w:pPr>
        <w:numPr>
          <w:ilvl w:val="2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Response:</w:t>
      </w:r>
    </w:p>
    <w:p w14:paraId="3DB49DA4" w14:textId="77777777" w:rsidR="00EE7136" w:rsidRPr="00EE7136" w:rsidRDefault="00EE7136" w:rsidP="00EE7136">
      <w:pPr>
        <w:numPr>
          <w:ilvl w:val="3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200 OK: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LoginResponse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(JSON: message, username, roles)</w:t>
      </w:r>
    </w:p>
    <w:p w14:paraId="551066FB" w14:textId="77777777" w:rsidR="00EE7136" w:rsidRPr="00EE7136" w:rsidRDefault="00EE7136" w:rsidP="00EE7136">
      <w:pPr>
        <w:numPr>
          <w:ilvl w:val="3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401 Unauthorized: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ErrorResponse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(JSON) -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неверные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учетные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данные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14B932E" w14:textId="77777777" w:rsidR="00EE7136" w:rsidRPr="00EE7136" w:rsidRDefault="00EE7136" w:rsidP="00EE7136">
      <w:pPr>
        <w:numPr>
          <w:ilvl w:val="2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Аутентификация</w:t>
      </w:r>
      <w:proofErr w:type="spellEnd"/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Не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требуется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B5A5068" w14:textId="77777777" w:rsidR="00EE7136" w:rsidRPr="00EE7136" w:rsidRDefault="00EE7136" w:rsidP="00EE7136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Операции</w:t>
      </w:r>
      <w:proofErr w:type="spellEnd"/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с </w:t>
      </w:r>
      <w:proofErr w:type="spellStart"/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переводами</w:t>
      </w:r>
      <w:proofErr w:type="spellEnd"/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2CB99FF" w14:textId="77777777" w:rsidR="00EE7136" w:rsidRPr="00EE7136" w:rsidRDefault="00EE7136" w:rsidP="00EE7136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POST /transfers/initiate</w:t>
      </w:r>
    </w:p>
    <w:p w14:paraId="67DF9AFC" w14:textId="77777777" w:rsidR="00EE7136" w:rsidRPr="00EE7136" w:rsidRDefault="00EE7136" w:rsidP="00EE7136">
      <w:pPr>
        <w:numPr>
          <w:ilvl w:val="2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Описание</w:t>
      </w:r>
      <w:proofErr w:type="spellEnd"/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Инициация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нового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перевода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8499D1A" w14:textId="77777777" w:rsidR="00EE7136" w:rsidRPr="00EE7136" w:rsidRDefault="00EE7136" w:rsidP="00EE7136">
      <w:pPr>
        <w:numPr>
          <w:ilvl w:val="2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Request Body:</w:t>
      </w:r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InitiateTransferRequest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(JSON: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recipientPhoneNumber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bankId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, amount)</w:t>
      </w:r>
    </w:p>
    <w:p w14:paraId="0B1CA2F9" w14:textId="77777777" w:rsidR="00EE7136" w:rsidRPr="00EE7136" w:rsidRDefault="00EE7136" w:rsidP="00EE7136">
      <w:pPr>
        <w:numPr>
          <w:ilvl w:val="2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Response:</w:t>
      </w:r>
    </w:p>
    <w:p w14:paraId="64A4EA98" w14:textId="77777777" w:rsidR="00EE7136" w:rsidRPr="00EE7136" w:rsidRDefault="00EE7136" w:rsidP="00EE7136">
      <w:pPr>
        <w:numPr>
          <w:ilvl w:val="3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202 Accepted: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TransferInitiationResponse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(JSON: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transferId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status,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recipientBankName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25C8B5A4" w14:textId="77777777" w:rsidR="00EE7136" w:rsidRPr="00EE7136" w:rsidRDefault="00EE7136" w:rsidP="00EE7136">
      <w:pPr>
        <w:numPr>
          <w:ilvl w:val="3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136">
        <w:rPr>
          <w:rFonts w:ascii="Times New Roman" w:eastAsia="Times New Roman" w:hAnsi="Times New Roman" w:cs="Times New Roman"/>
          <w:sz w:val="24"/>
          <w:szCs w:val="24"/>
        </w:rPr>
        <w:t xml:space="preserve">400 </w:t>
      </w:r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Bad</w:t>
      </w:r>
      <w:r w:rsidRPr="00EE71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Request</w:t>
      </w:r>
      <w:r w:rsidRPr="00EE713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ErrorResponse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JSON</w:t>
      </w:r>
      <w:r w:rsidRPr="00EE7136">
        <w:rPr>
          <w:rFonts w:ascii="Times New Roman" w:eastAsia="Times New Roman" w:hAnsi="Times New Roman" w:cs="Times New Roman"/>
          <w:sz w:val="24"/>
          <w:szCs w:val="24"/>
        </w:rPr>
        <w:t>) - ошибка валидации, банк не найден/не поддерживает СБП.</w:t>
      </w:r>
    </w:p>
    <w:p w14:paraId="1FED280D" w14:textId="77777777" w:rsidR="00EE7136" w:rsidRPr="00EE7136" w:rsidRDefault="00EE7136" w:rsidP="00EE7136">
      <w:pPr>
        <w:numPr>
          <w:ilvl w:val="3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136">
        <w:rPr>
          <w:rFonts w:ascii="Times New Roman" w:eastAsia="Times New Roman" w:hAnsi="Times New Roman" w:cs="Times New Roman"/>
          <w:sz w:val="24"/>
          <w:szCs w:val="24"/>
        </w:rPr>
        <w:t xml:space="preserve">401 </w:t>
      </w:r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Unauthorized</w:t>
      </w:r>
      <w:proofErr w:type="gramStart"/>
      <w:r w:rsidRPr="00EE7136">
        <w:rPr>
          <w:rFonts w:ascii="Times New Roman" w:eastAsia="Times New Roman" w:hAnsi="Times New Roman" w:cs="Times New Roman"/>
          <w:sz w:val="24"/>
          <w:szCs w:val="24"/>
        </w:rPr>
        <w:t>: Если</w:t>
      </w:r>
      <w:proofErr w:type="gramEnd"/>
      <w:r w:rsidRPr="00EE7136">
        <w:rPr>
          <w:rFonts w:ascii="Times New Roman" w:eastAsia="Times New Roman" w:hAnsi="Times New Roman" w:cs="Times New Roman"/>
          <w:sz w:val="24"/>
          <w:szCs w:val="24"/>
        </w:rPr>
        <w:t xml:space="preserve"> пользователь не аутентифицирован.</w:t>
      </w:r>
    </w:p>
    <w:p w14:paraId="68263B89" w14:textId="77777777" w:rsidR="00EE7136" w:rsidRPr="00EE7136" w:rsidRDefault="00EE7136" w:rsidP="00EE7136">
      <w:pPr>
        <w:numPr>
          <w:ilvl w:val="3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136">
        <w:rPr>
          <w:rFonts w:ascii="Times New Roman" w:eastAsia="Times New Roman" w:hAnsi="Times New Roman" w:cs="Times New Roman"/>
          <w:sz w:val="24"/>
          <w:szCs w:val="24"/>
        </w:rPr>
        <w:t xml:space="preserve">403 </w:t>
      </w:r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Forbidden</w:t>
      </w:r>
      <w:proofErr w:type="gramStart"/>
      <w:r w:rsidRPr="00EE7136">
        <w:rPr>
          <w:rFonts w:ascii="Times New Roman" w:eastAsia="Times New Roman" w:hAnsi="Times New Roman" w:cs="Times New Roman"/>
          <w:sz w:val="24"/>
          <w:szCs w:val="24"/>
        </w:rPr>
        <w:t>: Если</w:t>
      </w:r>
      <w:proofErr w:type="gramEnd"/>
      <w:r w:rsidRPr="00EE7136">
        <w:rPr>
          <w:rFonts w:ascii="Times New Roman" w:eastAsia="Times New Roman" w:hAnsi="Times New Roman" w:cs="Times New Roman"/>
          <w:sz w:val="24"/>
          <w:szCs w:val="24"/>
        </w:rPr>
        <w:t xml:space="preserve"> у пользователя нет роли </w:t>
      </w:r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USER</w:t>
      </w:r>
      <w:r w:rsidRPr="00EE713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C6D52E" w14:textId="77777777" w:rsidR="00EE7136" w:rsidRPr="00EE7136" w:rsidRDefault="00EE7136" w:rsidP="00EE7136">
      <w:pPr>
        <w:numPr>
          <w:ilvl w:val="2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</w:rPr>
        <w:t>Аутентификация:</w:t>
      </w:r>
      <w:r w:rsidRPr="00EE71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Basic</w:t>
      </w:r>
      <w:r w:rsidRPr="00EE71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Auth</w:t>
      </w:r>
      <w:r w:rsidRPr="00EE7136">
        <w:rPr>
          <w:rFonts w:ascii="Times New Roman" w:eastAsia="Times New Roman" w:hAnsi="Times New Roman" w:cs="Times New Roman"/>
          <w:sz w:val="24"/>
          <w:szCs w:val="24"/>
        </w:rPr>
        <w:t xml:space="preserve">, роль </w:t>
      </w:r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USER</w:t>
      </w:r>
      <w:r w:rsidRPr="00EE713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(Username -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номер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телефона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отправителя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6FED1A74" w14:textId="77777777" w:rsidR="00EE7136" w:rsidRPr="00EE7136" w:rsidRDefault="00EE7136" w:rsidP="00EE7136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POST /transfers/{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transferId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}/confirm</w:t>
      </w:r>
    </w:p>
    <w:p w14:paraId="761CBEB0" w14:textId="77777777" w:rsidR="00EE7136" w:rsidRPr="00EE7136" w:rsidRDefault="00EE7136" w:rsidP="00EE7136">
      <w:pPr>
        <w:numPr>
          <w:ilvl w:val="2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Описание</w:t>
      </w:r>
      <w:proofErr w:type="spellEnd"/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Подтверждение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перевода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кодом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7CC4B04" w14:textId="77777777" w:rsidR="00EE7136" w:rsidRPr="00EE7136" w:rsidRDefault="00EE7136" w:rsidP="00EE7136">
      <w:pPr>
        <w:numPr>
          <w:ilvl w:val="2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Path Variable:</w:t>
      </w:r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transferId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(UUID) - ID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перевода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366B3A5" w14:textId="77777777" w:rsidR="00EE7136" w:rsidRPr="00EE7136" w:rsidRDefault="00EE7136" w:rsidP="00EE7136">
      <w:pPr>
        <w:numPr>
          <w:ilvl w:val="2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Request Body:</w:t>
      </w:r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ConfirmTransferRequest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(JSON: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confirmationCode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16067698" w14:textId="77777777" w:rsidR="00EE7136" w:rsidRPr="00EE7136" w:rsidRDefault="00EE7136" w:rsidP="00EE7136">
      <w:pPr>
        <w:numPr>
          <w:ilvl w:val="2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Response:</w:t>
      </w:r>
    </w:p>
    <w:p w14:paraId="11005ACC" w14:textId="77777777" w:rsidR="00EE7136" w:rsidRPr="00EE7136" w:rsidRDefault="00EE7136" w:rsidP="00EE7136">
      <w:pPr>
        <w:numPr>
          <w:ilvl w:val="3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200 OK: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TransferConfirmationResponse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(JSON: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transferId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, status, message)</w:t>
      </w:r>
    </w:p>
    <w:p w14:paraId="55A7F2B7" w14:textId="77777777" w:rsidR="00EE7136" w:rsidRPr="00EE7136" w:rsidRDefault="00EE7136" w:rsidP="00EE7136">
      <w:pPr>
        <w:numPr>
          <w:ilvl w:val="3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400 Bad Request: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ErrorResponse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(JSON) -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неверный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transferId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некорректный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статус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перевода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неверный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код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7172F92" w14:textId="77777777" w:rsidR="00EE7136" w:rsidRPr="00EE7136" w:rsidRDefault="00EE7136" w:rsidP="00EE7136">
      <w:pPr>
        <w:numPr>
          <w:ilvl w:val="3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136">
        <w:rPr>
          <w:rFonts w:ascii="Times New Roman" w:eastAsia="Times New Roman" w:hAnsi="Times New Roman" w:cs="Times New Roman"/>
          <w:sz w:val="24"/>
          <w:szCs w:val="24"/>
        </w:rPr>
        <w:t xml:space="preserve">401 </w:t>
      </w:r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Unauthorized</w:t>
      </w:r>
      <w:proofErr w:type="gramStart"/>
      <w:r w:rsidRPr="00EE7136">
        <w:rPr>
          <w:rFonts w:ascii="Times New Roman" w:eastAsia="Times New Roman" w:hAnsi="Times New Roman" w:cs="Times New Roman"/>
          <w:sz w:val="24"/>
          <w:szCs w:val="24"/>
        </w:rPr>
        <w:t>: Если</w:t>
      </w:r>
      <w:proofErr w:type="gramEnd"/>
      <w:r w:rsidRPr="00EE7136">
        <w:rPr>
          <w:rFonts w:ascii="Times New Roman" w:eastAsia="Times New Roman" w:hAnsi="Times New Roman" w:cs="Times New Roman"/>
          <w:sz w:val="24"/>
          <w:szCs w:val="24"/>
        </w:rPr>
        <w:t xml:space="preserve"> пользователь не аутентифицирован.</w:t>
      </w:r>
    </w:p>
    <w:p w14:paraId="3F88CCC1" w14:textId="77777777" w:rsidR="00EE7136" w:rsidRPr="00EE7136" w:rsidRDefault="00EE7136" w:rsidP="00EE7136">
      <w:pPr>
        <w:numPr>
          <w:ilvl w:val="3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136">
        <w:rPr>
          <w:rFonts w:ascii="Times New Roman" w:eastAsia="Times New Roman" w:hAnsi="Times New Roman" w:cs="Times New Roman"/>
          <w:sz w:val="24"/>
          <w:szCs w:val="24"/>
        </w:rPr>
        <w:t xml:space="preserve">403 </w:t>
      </w:r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Forbidden</w:t>
      </w:r>
      <w:proofErr w:type="gramStart"/>
      <w:r w:rsidRPr="00EE7136">
        <w:rPr>
          <w:rFonts w:ascii="Times New Roman" w:eastAsia="Times New Roman" w:hAnsi="Times New Roman" w:cs="Times New Roman"/>
          <w:sz w:val="24"/>
          <w:szCs w:val="24"/>
        </w:rPr>
        <w:t>: Если</w:t>
      </w:r>
      <w:proofErr w:type="gramEnd"/>
      <w:r w:rsidRPr="00EE7136">
        <w:rPr>
          <w:rFonts w:ascii="Times New Roman" w:eastAsia="Times New Roman" w:hAnsi="Times New Roman" w:cs="Times New Roman"/>
          <w:sz w:val="24"/>
          <w:szCs w:val="24"/>
        </w:rPr>
        <w:t xml:space="preserve"> пользователь не является отправителем данного перевода или не имеет роли </w:t>
      </w:r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USER</w:t>
      </w:r>
      <w:r w:rsidRPr="00EE713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23E459" w14:textId="77777777" w:rsidR="00EE7136" w:rsidRPr="00EE7136" w:rsidRDefault="00EE7136" w:rsidP="00EE7136">
      <w:pPr>
        <w:numPr>
          <w:ilvl w:val="2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</w:rPr>
        <w:t>Аутентификация:</w:t>
      </w:r>
      <w:r w:rsidRPr="00EE71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Basic</w:t>
      </w:r>
      <w:r w:rsidRPr="00EE71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Auth</w:t>
      </w:r>
      <w:r w:rsidRPr="00EE7136">
        <w:rPr>
          <w:rFonts w:ascii="Times New Roman" w:eastAsia="Times New Roman" w:hAnsi="Times New Roman" w:cs="Times New Roman"/>
          <w:sz w:val="24"/>
          <w:szCs w:val="24"/>
        </w:rPr>
        <w:t xml:space="preserve">, роль </w:t>
      </w:r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USER</w:t>
      </w:r>
      <w:r w:rsidRPr="00EE713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(Username -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номер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телефона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отправителя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41FC1B2D" w14:textId="77777777" w:rsidR="00EE7136" w:rsidRPr="00EE7136" w:rsidRDefault="00EE7136" w:rsidP="00EE7136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GET /transfers/{id}</w:t>
      </w:r>
    </w:p>
    <w:p w14:paraId="7FAB55F3" w14:textId="77777777" w:rsidR="00EE7136" w:rsidRPr="00EE7136" w:rsidRDefault="00EE7136" w:rsidP="00EE7136">
      <w:pPr>
        <w:numPr>
          <w:ilvl w:val="2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</w:rPr>
        <w:t>Описание:</w:t>
      </w:r>
      <w:r w:rsidRPr="00EE7136">
        <w:rPr>
          <w:rFonts w:ascii="Times New Roman" w:eastAsia="Times New Roman" w:hAnsi="Times New Roman" w:cs="Times New Roman"/>
          <w:sz w:val="24"/>
          <w:szCs w:val="24"/>
        </w:rPr>
        <w:t xml:space="preserve"> Получение деталей перевода (административная функция).</w:t>
      </w:r>
    </w:p>
    <w:p w14:paraId="6B0D4BDA" w14:textId="77777777" w:rsidR="00EE7136" w:rsidRPr="00EE7136" w:rsidRDefault="00EE7136" w:rsidP="00EE7136">
      <w:pPr>
        <w:numPr>
          <w:ilvl w:val="2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Path Variable:</w:t>
      </w:r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id (UUID) - Primary Key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перевода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из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БД.</w:t>
      </w:r>
    </w:p>
    <w:p w14:paraId="7823DEB5" w14:textId="77777777" w:rsidR="00EE7136" w:rsidRPr="00EE7136" w:rsidRDefault="00EE7136" w:rsidP="00EE7136">
      <w:pPr>
        <w:numPr>
          <w:ilvl w:val="2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Response:</w:t>
      </w:r>
    </w:p>
    <w:p w14:paraId="1323B0FB" w14:textId="77777777" w:rsidR="00EE7136" w:rsidRPr="00EE7136" w:rsidRDefault="00EE7136" w:rsidP="00EE7136">
      <w:pPr>
        <w:numPr>
          <w:ilvl w:val="3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136">
        <w:rPr>
          <w:rFonts w:ascii="Times New Roman" w:eastAsia="Times New Roman" w:hAnsi="Times New Roman" w:cs="Times New Roman"/>
          <w:sz w:val="24"/>
          <w:szCs w:val="24"/>
        </w:rPr>
        <w:t xml:space="preserve">200 </w:t>
      </w:r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OK</w:t>
      </w:r>
      <w:r w:rsidRPr="00EE713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Transfer</w:t>
      </w:r>
      <w:r w:rsidRPr="00EE713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JSON</w:t>
      </w:r>
      <w:r w:rsidRPr="00EE7136">
        <w:rPr>
          <w:rFonts w:ascii="Times New Roman" w:eastAsia="Times New Roman" w:hAnsi="Times New Roman" w:cs="Times New Roman"/>
          <w:sz w:val="24"/>
          <w:szCs w:val="24"/>
        </w:rPr>
        <w:t>, полная сущность перевода)</w:t>
      </w:r>
    </w:p>
    <w:p w14:paraId="5B493DF6" w14:textId="77777777" w:rsidR="00EE7136" w:rsidRPr="00EE7136" w:rsidRDefault="00EE7136" w:rsidP="00EE7136">
      <w:pPr>
        <w:numPr>
          <w:ilvl w:val="3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404 Not Found: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ErrorResponse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(JSON) -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перевод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не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найден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3DAE9B9" w14:textId="77777777" w:rsidR="00EE7136" w:rsidRPr="00EE7136" w:rsidRDefault="00EE7136" w:rsidP="00EE7136">
      <w:pPr>
        <w:numPr>
          <w:ilvl w:val="3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136">
        <w:rPr>
          <w:rFonts w:ascii="Times New Roman" w:eastAsia="Times New Roman" w:hAnsi="Times New Roman" w:cs="Times New Roman"/>
          <w:sz w:val="24"/>
          <w:szCs w:val="24"/>
        </w:rPr>
        <w:t xml:space="preserve">401 </w:t>
      </w:r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Unauthorized</w:t>
      </w:r>
      <w:proofErr w:type="gramStart"/>
      <w:r w:rsidRPr="00EE7136">
        <w:rPr>
          <w:rFonts w:ascii="Times New Roman" w:eastAsia="Times New Roman" w:hAnsi="Times New Roman" w:cs="Times New Roman"/>
          <w:sz w:val="24"/>
          <w:szCs w:val="24"/>
        </w:rPr>
        <w:t>: Если</w:t>
      </w:r>
      <w:proofErr w:type="gramEnd"/>
      <w:r w:rsidRPr="00EE7136">
        <w:rPr>
          <w:rFonts w:ascii="Times New Roman" w:eastAsia="Times New Roman" w:hAnsi="Times New Roman" w:cs="Times New Roman"/>
          <w:sz w:val="24"/>
          <w:szCs w:val="24"/>
        </w:rPr>
        <w:t xml:space="preserve"> пользователь не аутентифицирован.</w:t>
      </w:r>
    </w:p>
    <w:p w14:paraId="20453281" w14:textId="77777777" w:rsidR="00EE7136" w:rsidRPr="00EE7136" w:rsidRDefault="00EE7136" w:rsidP="00EE7136">
      <w:pPr>
        <w:numPr>
          <w:ilvl w:val="3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136">
        <w:rPr>
          <w:rFonts w:ascii="Times New Roman" w:eastAsia="Times New Roman" w:hAnsi="Times New Roman" w:cs="Times New Roman"/>
          <w:sz w:val="24"/>
          <w:szCs w:val="24"/>
        </w:rPr>
        <w:t xml:space="preserve">403 </w:t>
      </w:r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Forbidden</w:t>
      </w:r>
      <w:proofErr w:type="gramStart"/>
      <w:r w:rsidRPr="00EE7136">
        <w:rPr>
          <w:rFonts w:ascii="Times New Roman" w:eastAsia="Times New Roman" w:hAnsi="Times New Roman" w:cs="Times New Roman"/>
          <w:sz w:val="24"/>
          <w:szCs w:val="24"/>
        </w:rPr>
        <w:t>: Если</w:t>
      </w:r>
      <w:proofErr w:type="gramEnd"/>
      <w:r w:rsidRPr="00EE7136">
        <w:rPr>
          <w:rFonts w:ascii="Times New Roman" w:eastAsia="Times New Roman" w:hAnsi="Times New Roman" w:cs="Times New Roman"/>
          <w:sz w:val="24"/>
          <w:szCs w:val="24"/>
        </w:rPr>
        <w:t xml:space="preserve"> у пользователя нет роли </w:t>
      </w:r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ADMIN</w:t>
      </w:r>
      <w:r w:rsidRPr="00EE713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AF3F9B" w14:textId="77777777" w:rsidR="00EE7136" w:rsidRPr="00EE7136" w:rsidRDefault="00EE7136" w:rsidP="00EE7136">
      <w:pPr>
        <w:numPr>
          <w:ilvl w:val="2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</w:rPr>
        <w:t>Аутентификация:</w:t>
      </w:r>
      <w:r w:rsidRPr="00EE71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Basic</w:t>
      </w:r>
      <w:r w:rsidRPr="00EE71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Auth</w:t>
      </w:r>
      <w:r w:rsidRPr="00EE7136">
        <w:rPr>
          <w:rFonts w:ascii="Times New Roman" w:eastAsia="Times New Roman" w:hAnsi="Times New Roman" w:cs="Times New Roman"/>
          <w:sz w:val="24"/>
          <w:szCs w:val="24"/>
        </w:rPr>
        <w:t xml:space="preserve">, роль </w:t>
      </w:r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ADMIN</w:t>
      </w:r>
      <w:r w:rsidRPr="00EE713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27CE62" w14:textId="77777777" w:rsidR="00EE7136" w:rsidRPr="00EE7136" w:rsidRDefault="00601626" w:rsidP="00EE7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01626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pict w14:anchorId="53DD9FA3">
          <v:rect id="_x0000_i1026" alt="" style="width:467.55pt;height:.05pt;mso-width-percent:0;mso-height-percent:0;mso-width-percent:0;mso-height-percent:0" o:hrpct="999" o:hralign="center" o:hrstd="t" o:hr="t" fillcolor="#a0a0a0" stroked="f"/>
        </w:pict>
      </w:r>
    </w:p>
    <w:p w14:paraId="592584D4" w14:textId="42AAE052" w:rsidR="00EE7136" w:rsidRPr="00EE7136" w:rsidRDefault="00EE7136" w:rsidP="00EE7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SBP</w:t>
      </w:r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Adapter</w:t>
      </w:r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Service</w:t>
      </w:r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(порт: 8083)</w:t>
      </w:r>
      <w:r w:rsidR="00E734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(ДЛЯ ВНУТРЕННЕГО ОБЩЕНИЯ СЕРВИСОВ!)</w:t>
      </w:r>
    </w:p>
    <w:p w14:paraId="0F65A331" w14:textId="77777777" w:rsidR="00EE7136" w:rsidRPr="00EE7136" w:rsidRDefault="00EE7136" w:rsidP="00EE7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Базовый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путь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: /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api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sbp</w:t>
      </w:r>
      <w:proofErr w:type="spellEnd"/>
    </w:p>
    <w:p w14:paraId="4932510A" w14:textId="77777777" w:rsidR="00EE7136" w:rsidRPr="00EE7136" w:rsidRDefault="00EE7136" w:rsidP="00EE7136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Операции</w:t>
      </w:r>
      <w:proofErr w:type="spellEnd"/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с </w:t>
      </w:r>
      <w:proofErr w:type="spellStart"/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банками</w:t>
      </w:r>
      <w:proofErr w:type="spellEnd"/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proofErr w:type="spellStart"/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мок</w:t>
      </w:r>
      <w:proofErr w:type="spellEnd"/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):</w:t>
      </w:r>
    </w:p>
    <w:p w14:paraId="2A5BB5FD" w14:textId="77777777" w:rsidR="00EE7136" w:rsidRPr="00EE7136" w:rsidRDefault="00EE7136" w:rsidP="00EE7136">
      <w:pPr>
        <w:numPr>
          <w:ilvl w:val="1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GET /banks</w:t>
      </w:r>
    </w:p>
    <w:p w14:paraId="1B617E15" w14:textId="77777777" w:rsidR="00EE7136" w:rsidRPr="00EE7136" w:rsidRDefault="00EE7136" w:rsidP="00EE7136">
      <w:pPr>
        <w:numPr>
          <w:ilvl w:val="2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</w:rPr>
        <w:t>Описание:</w:t>
      </w:r>
      <w:r w:rsidRPr="00EE7136">
        <w:rPr>
          <w:rFonts w:ascii="Times New Roman" w:eastAsia="Times New Roman" w:hAnsi="Times New Roman" w:cs="Times New Roman"/>
          <w:sz w:val="24"/>
          <w:szCs w:val="24"/>
        </w:rPr>
        <w:t xml:space="preserve"> Поиск информации о банке по номеру телефона (эмуляция запроса в СБП).</w:t>
      </w:r>
    </w:p>
    <w:p w14:paraId="062EB6F0" w14:textId="77777777" w:rsidR="00EE7136" w:rsidRPr="00EE7136" w:rsidRDefault="00EE7136" w:rsidP="00EE7136">
      <w:pPr>
        <w:numPr>
          <w:ilvl w:val="2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Request Param:</w:t>
      </w:r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phoneNumber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(string, 10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цифр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обязательный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492CB75B" w14:textId="77777777" w:rsidR="00EE7136" w:rsidRPr="00EE7136" w:rsidRDefault="00EE7136" w:rsidP="00EE7136">
      <w:pPr>
        <w:numPr>
          <w:ilvl w:val="2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Response:</w:t>
      </w:r>
    </w:p>
    <w:p w14:paraId="5382F14E" w14:textId="77777777" w:rsidR="00EE7136" w:rsidRPr="00EE7136" w:rsidRDefault="00EE7136" w:rsidP="00EE7136">
      <w:pPr>
        <w:numPr>
          <w:ilvl w:val="3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200 OK: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BankInfo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(JSON: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bankId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bankName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supportsSbp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61700F9B" w14:textId="77777777" w:rsidR="00EE7136" w:rsidRPr="00EE7136" w:rsidRDefault="00EE7136" w:rsidP="00EE7136">
      <w:pPr>
        <w:numPr>
          <w:ilvl w:val="3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136">
        <w:rPr>
          <w:rFonts w:ascii="Times New Roman" w:eastAsia="Times New Roman" w:hAnsi="Times New Roman" w:cs="Times New Roman"/>
          <w:sz w:val="24"/>
          <w:szCs w:val="24"/>
        </w:rPr>
        <w:t xml:space="preserve">404 </w:t>
      </w:r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Not</w:t>
      </w:r>
      <w:r w:rsidRPr="00EE71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Found</w:t>
      </w:r>
      <w:proofErr w:type="gramStart"/>
      <w:r w:rsidRPr="00EE7136">
        <w:rPr>
          <w:rFonts w:ascii="Times New Roman" w:eastAsia="Times New Roman" w:hAnsi="Times New Roman" w:cs="Times New Roman"/>
          <w:sz w:val="24"/>
          <w:szCs w:val="24"/>
        </w:rPr>
        <w:t>: Если</w:t>
      </w:r>
      <w:proofErr w:type="gramEnd"/>
      <w:r w:rsidRPr="00EE7136">
        <w:rPr>
          <w:rFonts w:ascii="Times New Roman" w:eastAsia="Times New Roman" w:hAnsi="Times New Roman" w:cs="Times New Roman"/>
          <w:sz w:val="24"/>
          <w:szCs w:val="24"/>
        </w:rPr>
        <w:t xml:space="preserve"> банк для номера телефона не найден.</w:t>
      </w:r>
    </w:p>
    <w:p w14:paraId="23139815" w14:textId="77777777" w:rsidR="00EE7136" w:rsidRPr="00EE7136" w:rsidRDefault="00EE7136" w:rsidP="00EE7136">
      <w:pPr>
        <w:numPr>
          <w:ilvl w:val="3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400 Bad Request: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Если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phoneNumber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невалиден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1BE3140" w14:textId="77777777" w:rsidR="00EE7136" w:rsidRPr="00EE7136" w:rsidRDefault="00EE7136" w:rsidP="00EE7136">
      <w:pPr>
        <w:numPr>
          <w:ilvl w:val="2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Аутентификация</w:t>
      </w:r>
      <w:proofErr w:type="spellEnd"/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Не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требуется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8743300" w14:textId="77777777" w:rsidR="00EE7136" w:rsidRPr="00EE7136" w:rsidRDefault="00EE7136" w:rsidP="00EE7136">
      <w:pPr>
        <w:numPr>
          <w:ilvl w:val="1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GET /banks/{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bankId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5CD55D2B" w14:textId="77777777" w:rsidR="00EE7136" w:rsidRPr="00EE7136" w:rsidRDefault="00EE7136" w:rsidP="00EE7136">
      <w:pPr>
        <w:numPr>
          <w:ilvl w:val="2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</w:rPr>
        <w:t>Описание:</w:t>
      </w:r>
      <w:r w:rsidRPr="00EE7136">
        <w:rPr>
          <w:rFonts w:ascii="Times New Roman" w:eastAsia="Times New Roman" w:hAnsi="Times New Roman" w:cs="Times New Roman"/>
          <w:sz w:val="24"/>
          <w:szCs w:val="24"/>
        </w:rPr>
        <w:t xml:space="preserve"> Получение информации о банке по его </w:t>
      </w:r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ID</w:t>
      </w:r>
      <w:r w:rsidRPr="00EE7136">
        <w:rPr>
          <w:rFonts w:ascii="Times New Roman" w:eastAsia="Times New Roman" w:hAnsi="Times New Roman" w:cs="Times New Roman"/>
          <w:sz w:val="24"/>
          <w:szCs w:val="24"/>
        </w:rPr>
        <w:t xml:space="preserve"> (эмуляция запроса в СБП).</w:t>
      </w:r>
    </w:p>
    <w:p w14:paraId="0064101E" w14:textId="77777777" w:rsidR="00EE7136" w:rsidRPr="00EE7136" w:rsidRDefault="00EE7136" w:rsidP="00EE7136">
      <w:pPr>
        <w:numPr>
          <w:ilvl w:val="2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Path Variable:</w:t>
      </w:r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bankId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(string,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обязательный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19CB0C0B" w14:textId="77777777" w:rsidR="00EE7136" w:rsidRPr="00EE7136" w:rsidRDefault="00EE7136" w:rsidP="00EE7136">
      <w:pPr>
        <w:numPr>
          <w:ilvl w:val="2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Response:</w:t>
      </w:r>
    </w:p>
    <w:p w14:paraId="1D99BDDE" w14:textId="77777777" w:rsidR="00EE7136" w:rsidRPr="00EE7136" w:rsidRDefault="00EE7136" w:rsidP="00EE7136">
      <w:pPr>
        <w:numPr>
          <w:ilvl w:val="3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200 OK: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BankInfo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(JSON: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bankId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bankName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supportsSbp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2E15B483" w14:textId="77777777" w:rsidR="00EE7136" w:rsidRPr="00EE7136" w:rsidRDefault="00EE7136" w:rsidP="00EE7136">
      <w:pPr>
        <w:numPr>
          <w:ilvl w:val="3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136">
        <w:rPr>
          <w:rFonts w:ascii="Times New Roman" w:eastAsia="Times New Roman" w:hAnsi="Times New Roman" w:cs="Times New Roman"/>
          <w:sz w:val="24"/>
          <w:szCs w:val="24"/>
        </w:rPr>
        <w:t xml:space="preserve">404 </w:t>
      </w:r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Not</w:t>
      </w:r>
      <w:r w:rsidRPr="00EE71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Found</w:t>
      </w:r>
      <w:proofErr w:type="gramStart"/>
      <w:r w:rsidRPr="00EE7136">
        <w:rPr>
          <w:rFonts w:ascii="Times New Roman" w:eastAsia="Times New Roman" w:hAnsi="Times New Roman" w:cs="Times New Roman"/>
          <w:sz w:val="24"/>
          <w:szCs w:val="24"/>
        </w:rPr>
        <w:t>: Если</w:t>
      </w:r>
      <w:proofErr w:type="gramEnd"/>
      <w:r w:rsidRPr="00EE7136">
        <w:rPr>
          <w:rFonts w:ascii="Times New Roman" w:eastAsia="Times New Roman" w:hAnsi="Times New Roman" w:cs="Times New Roman"/>
          <w:sz w:val="24"/>
          <w:szCs w:val="24"/>
        </w:rPr>
        <w:t xml:space="preserve"> банк с таким </w:t>
      </w:r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ID</w:t>
      </w:r>
      <w:r w:rsidRPr="00EE7136">
        <w:rPr>
          <w:rFonts w:ascii="Times New Roman" w:eastAsia="Times New Roman" w:hAnsi="Times New Roman" w:cs="Times New Roman"/>
          <w:sz w:val="24"/>
          <w:szCs w:val="24"/>
        </w:rPr>
        <w:t xml:space="preserve"> не найден.</w:t>
      </w:r>
    </w:p>
    <w:p w14:paraId="11BAE0DB" w14:textId="77777777" w:rsidR="00EE7136" w:rsidRPr="00EE7136" w:rsidRDefault="00EE7136" w:rsidP="00EE7136">
      <w:pPr>
        <w:numPr>
          <w:ilvl w:val="2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Аутентификация</w:t>
      </w:r>
      <w:proofErr w:type="spellEnd"/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Не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требуется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950EE2D" w14:textId="77777777" w:rsidR="00EE7136" w:rsidRPr="00EE7136" w:rsidRDefault="00EE7136" w:rsidP="00EE7136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Операции</w:t>
      </w:r>
      <w:proofErr w:type="spellEnd"/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с </w:t>
      </w:r>
      <w:proofErr w:type="spellStart"/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переводами</w:t>
      </w:r>
      <w:proofErr w:type="spellEnd"/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proofErr w:type="spellStart"/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мок</w:t>
      </w:r>
      <w:proofErr w:type="spellEnd"/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):</w:t>
      </w:r>
    </w:p>
    <w:p w14:paraId="40CE0C2A" w14:textId="77777777" w:rsidR="00EE7136" w:rsidRPr="00EE7136" w:rsidRDefault="00EE7136" w:rsidP="00EE7136">
      <w:pPr>
        <w:numPr>
          <w:ilvl w:val="1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POST /transfers</w:t>
      </w:r>
    </w:p>
    <w:p w14:paraId="3BB57C9A" w14:textId="77777777" w:rsidR="00EE7136" w:rsidRPr="00EE7136" w:rsidRDefault="00EE7136" w:rsidP="00EE7136">
      <w:pPr>
        <w:numPr>
          <w:ilvl w:val="2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</w:rPr>
        <w:t>Описание:</w:t>
      </w:r>
      <w:r w:rsidRPr="00EE7136">
        <w:rPr>
          <w:rFonts w:ascii="Times New Roman" w:eastAsia="Times New Roman" w:hAnsi="Times New Roman" w:cs="Times New Roman"/>
          <w:sz w:val="24"/>
          <w:szCs w:val="24"/>
        </w:rPr>
        <w:t xml:space="preserve"> Обработка (эмуляция) запроса на перевод через СБП.</w:t>
      </w:r>
    </w:p>
    <w:p w14:paraId="3C79F584" w14:textId="77777777" w:rsidR="00EE7136" w:rsidRPr="00EE7136" w:rsidRDefault="00EE7136" w:rsidP="00EE7136">
      <w:pPr>
        <w:numPr>
          <w:ilvl w:val="2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Request Body:</w:t>
      </w:r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SbpAdapterRequest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(JSON: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senderPhoneNumber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recipientPhoneNumber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amount,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correlationId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2DCC8D10" w14:textId="77777777" w:rsidR="00EE7136" w:rsidRPr="00EE7136" w:rsidRDefault="00EE7136" w:rsidP="00EE7136">
      <w:pPr>
        <w:numPr>
          <w:ilvl w:val="2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Response:</w:t>
      </w:r>
    </w:p>
    <w:p w14:paraId="1B4C7CED" w14:textId="77777777" w:rsidR="00EE7136" w:rsidRPr="00EE7136" w:rsidRDefault="00EE7136" w:rsidP="00EE7136">
      <w:pPr>
        <w:numPr>
          <w:ilvl w:val="3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200 OK: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SbpAdapterResponse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(JSON: success: true,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sbpTransactionId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-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успешная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эмуляция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06148F7" w14:textId="77777777" w:rsidR="00EE7136" w:rsidRPr="00EE7136" w:rsidRDefault="00EE7136" w:rsidP="00EE7136">
      <w:pPr>
        <w:numPr>
          <w:ilvl w:val="3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422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Unprocessable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Entity: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SbpAdapterResponse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(JSON: success: false,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errorMessage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-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эмуляция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бизнес-ошибки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СБП.</w:t>
      </w:r>
    </w:p>
    <w:p w14:paraId="0F3926C4" w14:textId="77777777" w:rsidR="00EE7136" w:rsidRPr="00EE7136" w:rsidRDefault="00EE7136" w:rsidP="00EE7136">
      <w:pPr>
        <w:numPr>
          <w:ilvl w:val="3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500 Internal Server Error: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SbpAdapterResponse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(JSON: success: false,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errorMessage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-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эмуляция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технической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ошибки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СБП.</w:t>
      </w:r>
    </w:p>
    <w:p w14:paraId="1E90EA6C" w14:textId="77777777" w:rsidR="00EE7136" w:rsidRPr="00EE7136" w:rsidRDefault="00EE7136" w:rsidP="00EE7136">
      <w:pPr>
        <w:numPr>
          <w:ilvl w:val="3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136">
        <w:rPr>
          <w:rFonts w:ascii="Times New Roman" w:eastAsia="Times New Roman" w:hAnsi="Times New Roman" w:cs="Times New Roman"/>
          <w:sz w:val="24"/>
          <w:szCs w:val="24"/>
        </w:rPr>
        <w:t xml:space="preserve">400 </w:t>
      </w:r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Bad</w:t>
      </w:r>
      <w:r w:rsidRPr="00EE71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Request</w:t>
      </w:r>
      <w:proofErr w:type="gramStart"/>
      <w:r w:rsidRPr="00EE7136">
        <w:rPr>
          <w:rFonts w:ascii="Times New Roman" w:eastAsia="Times New Roman" w:hAnsi="Times New Roman" w:cs="Times New Roman"/>
          <w:sz w:val="24"/>
          <w:szCs w:val="24"/>
        </w:rPr>
        <w:t>: Если</w:t>
      </w:r>
      <w:proofErr w:type="gramEnd"/>
      <w:r w:rsidRPr="00EE7136">
        <w:rPr>
          <w:rFonts w:ascii="Times New Roman" w:eastAsia="Times New Roman" w:hAnsi="Times New Roman" w:cs="Times New Roman"/>
          <w:sz w:val="24"/>
          <w:szCs w:val="24"/>
        </w:rPr>
        <w:t xml:space="preserve"> тело запроса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</w:rPr>
        <w:t>невалидно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7DF412" w14:textId="77777777" w:rsidR="00EE7136" w:rsidRPr="00EE7136" w:rsidRDefault="00EE7136" w:rsidP="00EE7136">
      <w:pPr>
        <w:numPr>
          <w:ilvl w:val="2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Аутентификация</w:t>
      </w:r>
      <w:proofErr w:type="spellEnd"/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Не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требуется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3093147" w14:textId="77777777" w:rsidR="00EE7136" w:rsidRPr="00EE7136" w:rsidRDefault="00601626" w:rsidP="00EE7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01626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pict w14:anchorId="78422061">
          <v:rect id="_x0000_i1025" alt="" style="width:467.55pt;height:.05pt;mso-width-percent:0;mso-height-percent:0;mso-width-percent:0;mso-height-percent:0" o:hrpct="999" o:hralign="center" o:hrstd="t" o:hr="t" fillcolor="#a0a0a0" stroked="f"/>
        </w:pict>
      </w:r>
    </w:p>
    <w:p w14:paraId="22B4495C" w14:textId="2852F74A" w:rsidR="00EE7136" w:rsidRPr="00EE7136" w:rsidRDefault="00EE7136" w:rsidP="00EE7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</w:t>
      </w:r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Notification</w:t>
      </w:r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Service</w:t>
      </w:r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(порт: 8082)</w:t>
      </w:r>
    </w:p>
    <w:p w14:paraId="796F1CB8" w14:textId="77777777" w:rsidR="00EE7136" w:rsidRPr="00EE7136" w:rsidRDefault="00EE7136" w:rsidP="00EE7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Базовый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путь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: /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ui</w:t>
      </w:r>
      <w:proofErr w:type="spellEnd"/>
    </w:p>
    <w:p w14:paraId="36ADB7EE" w14:textId="77777777" w:rsidR="00EE7136" w:rsidRPr="00EE7136" w:rsidRDefault="00EE7136" w:rsidP="00EE7136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Отображение</w:t>
      </w:r>
      <w:proofErr w:type="spellEnd"/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кодов</w:t>
      </w:r>
      <w:proofErr w:type="spellEnd"/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подтверждения</w:t>
      </w:r>
      <w:proofErr w:type="spellEnd"/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(UI):</w:t>
      </w:r>
    </w:p>
    <w:p w14:paraId="4175ED51" w14:textId="77777777" w:rsidR="00EE7136" w:rsidRPr="00EE7136" w:rsidRDefault="00EE7136" w:rsidP="00EE7136">
      <w:pPr>
        <w:numPr>
          <w:ilvl w:val="1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GET /codes</w:t>
      </w:r>
    </w:p>
    <w:p w14:paraId="641E1DAE" w14:textId="77777777" w:rsidR="00EE7136" w:rsidRPr="00EE7136" w:rsidRDefault="00EE7136" w:rsidP="00EE7136">
      <w:pPr>
        <w:numPr>
          <w:ilvl w:val="2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</w:rPr>
        <w:t>Описание</w:t>
      </w:r>
      <w:proofErr w:type="gramStart"/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E7136">
        <w:rPr>
          <w:rFonts w:ascii="Times New Roman" w:eastAsia="Times New Roman" w:hAnsi="Times New Roman" w:cs="Times New Roman"/>
          <w:sz w:val="24"/>
          <w:szCs w:val="24"/>
        </w:rPr>
        <w:t xml:space="preserve"> Отображает</w:t>
      </w:r>
      <w:proofErr w:type="gramEnd"/>
      <w:r w:rsidRPr="00EE71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HTML</w:t>
      </w:r>
      <w:r w:rsidRPr="00EE7136">
        <w:rPr>
          <w:rFonts w:ascii="Times New Roman" w:eastAsia="Times New Roman" w:hAnsi="Times New Roman" w:cs="Times New Roman"/>
          <w:sz w:val="24"/>
          <w:szCs w:val="24"/>
        </w:rPr>
        <w:t xml:space="preserve"> страницу с активными кодами подтверждения (для демонстрации).</w:t>
      </w:r>
    </w:p>
    <w:p w14:paraId="72659392" w14:textId="77777777" w:rsidR="00EE7136" w:rsidRPr="00EE7136" w:rsidRDefault="00EE7136" w:rsidP="00EE7136">
      <w:pPr>
        <w:numPr>
          <w:ilvl w:val="2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Request:</w:t>
      </w:r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Нет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DDB2F71" w14:textId="77777777" w:rsidR="00EE7136" w:rsidRPr="00EE7136" w:rsidRDefault="00EE7136" w:rsidP="00EE7136">
      <w:pPr>
        <w:numPr>
          <w:ilvl w:val="2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Response:</w:t>
      </w:r>
    </w:p>
    <w:p w14:paraId="1CB7CF01" w14:textId="77777777" w:rsidR="00EE7136" w:rsidRPr="00EE7136" w:rsidRDefault="00EE7136" w:rsidP="00EE7136">
      <w:pPr>
        <w:numPr>
          <w:ilvl w:val="3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200 OK: HTML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страница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(active-codes.html).</w:t>
      </w:r>
    </w:p>
    <w:p w14:paraId="528D21BE" w14:textId="77777777" w:rsidR="00EE7136" w:rsidRPr="00EE7136" w:rsidRDefault="00EE7136" w:rsidP="00EE7136">
      <w:pPr>
        <w:numPr>
          <w:ilvl w:val="2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Аутентификация</w:t>
      </w:r>
      <w:proofErr w:type="spellEnd"/>
      <w:r w:rsidRPr="00EE713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Не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требуется</w:t>
      </w:r>
      <w:proofErr w:type="spellEnd"/>
      <w:r w:rsidRPr="00EE713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3E5D710" w14:textId="77777777" w:rsidR="00EE7136" w:rsidRDefault="00EE7136" w:rsidP="00EE7136">
      <w:pPr>
        <w:rPr>
          <w:lang w:val="en-US"/>
        </w:rPr>
      </w:pPr>
    </w:p>
    <w:p w14:paraId="4F1A3DB9" w14:textId="77777777" w:rsidR="00EE7136" w:rsidRDefault="00EE7136" w:rsidP="00EE7136">
      <w:pPr>
        <w:rPr>
          <w:lang w:val="en-US"/>
        </w:rPr>
      </w:pPr>
    </w:p>
    <w:p w14:paraId="7BD68ED0" w14:textId="3A130DC6" w:rsidR="00EE7136" w:rsidRDefault="000C330A" w:rsidP="000C330A">
      <w:pPr>
        <w:pStyle w:val="Heading3"/>
      </w:pPr>
      <w:r>
        <w:t>Диаграмма развёртывания (</w:t>
      </w:r>
      <w:proofErr w:type="spellStart"/>
      <w:r>
        <w:t>Deployment</w:t>
      </w:r>
      <w:proofErr w:type="spellEnd"/>
      <w:r>
        <w:t xml:space="preserve"> </w:t>
      </w:r>
      <w:proofErr w:type="spellStart"/>
      <w:r>
        <w:t>Diagram</w:t>
      </w:r>
      <w:proofErr w:type="spellEnd"/>
      <w:r>
        <w:t>), визуализирующая интеграцию с EIS.</w:t>
      </w:r>
    </w:p>
    <w:p w14:paraId="59EAB812" w14:textId="77777777" w:rsidR="000C330A" w:rsidRDefault="000C330A" w:rsidP="00EE7136"/>
    <w:p w14:paraId="69E24C73" w14:textId="7B4695D3" w:rsidR="000C330A" w:rsidRPr="00D922AB" w:rsidRDefault="000C330A" w:rsidP="00EE7136">
      <w:pPr>
        <w:rPr>
          <w:lang w:val="en-US"/>
        </w:rPr>
      </w:pPr>
      <w:r w:rsidRPr="000C330A">
        <w:drawing>
          <wp:inline distT="0" distB="0" distL="0" distR="0" wp14:anchorId="5DEEB4EA" wp14:editId="1B5D60FE">
            <wp:extent cx="5939790" cy="6371590"/>
            <wp:effectExtent l="0" t="0" r="3810" b="3810"/>
            <wp:docPr id="16599570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957055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37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0DA90" w14:textId="77777777" w:rsidR="00B91636" w:rsidRDefault="00B91636" w:rsidP="000C330A">
      <w:pPr>
        <w:pStyle w:val="Heading3"/>
        <w:rPr>
          <w:lang w:val="en-US"/>
        </w:rPr>
      </w:pPr>
      <w:bookmarkStart w:id="2" w:name="_Toc196299357"/>
    </w:p>
    <w:p w14:paraId="1C978B99" w14:textId="77777777" w:rsidR="00B91636" w:rsidRDefault="00B91636" w:rsidP="000C330A">
      <w:pPr>
        <w:pStyle w:val="Heading3"/>
        <w:rPr>
          <w:lang w:val="en-US"/>
        </w:rPr>
      </w:pPr>
    </w:p>
    <w:p w14:paraId="044CF081" w14:textId="44CD8C98" w:rsidR="000C330A" w:rsidRDefault="000C330A" w:rsidP="000C330A">
      <w:pPr>
        <w:pStyle w:val="Heading3"/>
      </w:pPr>
      <w:r>
        <w:t>Исходный код системы или ссылка на репозиторий с исходным кодом</w:t>
      </w:r>
    </w:p>
    <w:p w14:paraId="1110A592" w14:textId="639C754D" w:rsidR="00E734AC" w:rsidRPr="000C330A" w:rsidRDefault="00E734AC" w:rsidP="00E734AC">
      <w:r w:rsidRPr="000C330A">
        <w:t xml:space="preserve"> </w:t>
      </w:r>
      <w:hyperlink r:id="rId16" w:history="1">
        <w:r w:rsidRPr="00EE7136">
          <w:rPr>
            <w:rStyle w:val="Hyperlink"/>
            <w:lang w:val="en-US"/>
          </w:rPr>
          <w:t>https</w:t>
        </w:r>
        <w:r w:rsidRPr="000C330A">
          <w:rPr>
            <w:rStyle w:val="Hyperlink"/>
          </w:rPr>
          <w:t>://</w:t>
        </w:r>
        <w:proofErr w:type="spellStart"/>
        <w:r w:rsidRPr="00EE7136">
          <w:rPr>
            <w:rStyle w:val="Hyperlink"/>
            <w:lang w:val="en-US"/>
          </w:rPr>
          <w:t>github</w:t>
        </w:r>
        <w:proofErr w:type="spellEnd"/>
        <w:r w:rsidRPr="000C330A">
          <w:rPr>
            <w:rStyle w:val="Hyperlink"/>
          </w:rPr>
          <w:t>.</w:t>
        </w:r>
        <w:r w:rsidRPr="00EE7136">
          <w:rPr>
            <w:rStyle w:val="Hyperlink"/>
            <w:lang w:val="en-US"/>
          </w:rPr>
          <w:t>com</w:t>
        </w:r>
        <w:r w:rsidRPr="000C330A">
          <w:rPr>
            <w:rStyle w:val="Hyperlink"/>
          </w:rPr>
          <w:t>/</w:t>
        </w:r>
        <w:r w:rsidRPr="00EE7136">
          <w:rPr>
            <w:rStyle w:val="Hyperlink"/>
            <w:lang w:val="en-US"/>
          </w:rPr>
          <w:t>Oleg</w:t>
        </w:r>
        <w:r w:rsidRPr="000C330A">
          <w:rPr>
            <w:rStyle w:val="Hyperlink"/>
          </w:rPr>
          <w:t>-</w:t>
        </w:r>
        <w:proofErr w:type="spellStart"/>
        <w:r w:rsidRPr="00EE7136">
          <w:rPr>
            <w:rStyle w:val="Hyperlink"/>
            <w:lang w:val="en-US"/>
          </w:rPr>
          <w:t>cmd</w:t>
        </w:r>
        <w:proofErr w:type="spellEnd"/>
        <w:r w:rsidRPr="000C330A">
          <w:rPr>
            <w:rStyle w:val="Hyperlink"/>
          </w:rPr>
          <w:t>/</w:t>
        </w:r>
        <w:proofErr w:type="spellStart"/>
        <w:r w:rsidRPr="00EE7136">
          <w:rPr>
            <w:rStyle w:val="Hyperlink"/>
            <w:lang w:val="en-US"/>
          </w:rPr>
          <w:t>blps</w:t>
        </w:r>
        <w:bookmarkEnd w:id="2"/>
        <w:proofErr w:type="spellEnd"/>
      </w:hyperlink>
    </w:p>
    <w:p w14:paraId="1CACB056" w14:textId="77777777" w:rsidR="00EE7136" w:rsidRPr="000C330A" w:rsidRDefault="00EE7136" w:rsidP="00EE7136"/>
    <w:p w14:paraId="628DF601" w14:textId="77777777" w:rsidR="00E734AC" w:rsidRPr="000C330A" w:rsidRDefault="00E734AC" w:rsidP="00EE7136"/>
    <w:p w14:paraId="196B6556" w14:textId="77777777" w:rsidR="00E734AC" w:rsidRPr="000C330A" w:rsidRDefault="00E734AC" w:rsidP="00EE7136"/>
    <w:p w14:paraId="3B927D55" w14:textId="4B1C89FE" w:rsidR="008B4BF9" w:rsidRDefault="008B4BF9" w:rsidP="008B4BF9">
      <w:pPr>
        <w:pStyle w:val="Heading3"/>
      </w:pPr>
      <w:r>
        <w:lastRenderedPageBreak/>
        <w:t>Выводы</w:t>
      </w:r>
      <w:bookmarkEnd w:id="1"/>
    </w:p>
    <w:p w14:paraId="7DDF0230" w14:textId="77777777" w:rsidR="008B4BF9" w:rsidRDefault="008B4BF9" w:rsidP="008B4BF9">
      <w:r>
        <w:t>В ходе выполнения лабораторной работы №2 было успешно доработано приложение сервиса переводов, реализовав два ключевых аспекта: управление транзакциями и разграничение доступа.</w:t>
      </w:r>
    </w:p>
    <w:p w14:paraId="4D520C64" w14:textId="77777777" w:rsidR="00C2767A" w:rsidRPr="00FD1378" w:rsidRDefault="00C2767A" w:rsidP="00C2767A"/>
    <w:p w14:paraId="5FB23DDB" w14:textId="77777777" w:rsidR="00C2767A" w:rsidRPr="00FD1378" w:rsidRDefault="00C2767A" w:rsidP="00C2767A"/>
    <w:p w14:paraId="26337F1D" w14:textId="77777777" w:rsidR="00C2767A" w:rsidRPr="00FD1378" w:rsidRDefault="00C2767A" w:rsidP="00C2767A"/>
    <w:p w14:paraId="20A05108" w14:textId="77777777" w:rsidR="00C2767A" w:rsidRPr="00FD1378" w:rsidRDefault="00C2767A" w:rsidP="00C2767A"/>
    <w:p w14:paraId="1905D5AA" w14:textId="77777777" w:rsidR="007D5DD8" w:rsidRPr="00D758AB" w:rsidRDefault="007D5DD8" w:rsidP="007D5DD8"/>
    <w:sectPr w:rsidR="007D5DD8" w:rsidRPr="00D758AB" w:rsidSect="00981A92"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021BC7" w14:textId="77777777" w:rsidR="00601626" w:rsidRDefault="00601626" w:rsidP="00143694">
      <w:pPr>
        <w:spacing w:after="0" w:line="240" w:lineRule="auto"/>
      </w:pPr>
      <w:r>
        <w:separator/>
      </w:r>
    </w:p>
  </w:endnote>
  <w:endnote w:type="continuationSeparator" w:id="0">
    <w:p w14:paraId="578803D0" w14:textId="77777777" w:rsidR="00601626" w:rsidRDefault="00601626" w:rsidP="00143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Arial"/>
    <w:panose1 w:val="020B0604020202020204"/>
    <w:charset w:val="00"/>
    <w:family w:val="roman"/>
    <w:notTrueType/>
    <w:pitch w:val="default"/>
  </w:font>
  <w:font w:name="TimesNewRomanPS-BoldMT">
    <w:altName w:val="Arial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9457AB" w14:textId="77777777" w:rsidR="00601626" w:rsidRDefault="00601626" w:rsidP="00143694">
      <w:pPr>
        <w:spacing w:after="0" w:line="240" w:lineRule="auto"/>
      </w:pPr>
      <w:r>
        <w:separator/>
      </w:r>
    </w:p>
  </w:footnote>
  <w:footnote w:type="continuationSeparator" w:id="0">
    <w:p w14:paraId="19C8C585" w14:textId="77777777" w:rsidR="00601626" w:rsidRDefault="00601626" w:rsidP="001436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70DAD"/>
    <w:multiLevelType w:val="hybridMultilevel"/>
    <w:tmpl w:val="A614E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22EA7"/>
    <w:multiLevelType w:val="hybridMultilevel"/>
    <w:tmpl w:val="9A4E4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5C408E"/>
    <w:multiLevelType w:val="hybridMultilevel"/>
    <w:tmpl w:val="0A4EC3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FF21E18">
      <w:numFmt w:val="bullet"/>
      <w:lvlText w:val="©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413AD3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60429C"/>
    <w:multiLevelType w:val="multilevel"/>
    <w:tmpl w:val="359AC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1556ED"/>
    <w:multiLevelType w:val="multilevel"/>
    <w:tmpl w:val="F496E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531A21"/>
    <w:multiLevelType w:val="multilevel"/>
    <w:tmpl w:val="4E00D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DE362C"/>
    <w:multiLevelType w:val="multilevel"/>
    <w:tmpl w:val="C71AA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7D1CA2"/>
    <w:multiLevelType w:val="multilevel"/>
    <w:tmpl w:val="42400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1080607"/>
    <w:multiLevelType w:val="multilevel"/>
    <w:tmpl w:val="DE843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37943B4"/>
    <w:multiLevelType w:val="multilevel"/>
    <w:tmpl w:val="103E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040B90"/>
    <w:multiLevelType w:val="multilevel"/>
    <w:tmpl w:val="A8F8D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784D38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7E66A6"/>
    <w:multiLevelType w:val="hybridMultilevel"/>
    <w:tmpl w:val="81D42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A11822"/>
    <w:multiLevelType w:val="multilevel"/>
    <w:tmpl w:val="E790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9743D0"/>
    <w:multiLevelType w:val="multilevel"/>
    <w:tmpl w:val="7202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4013E1"/>
    <w:multiLevelType w:val="hybridMultilevel"/>
    <w:tmpl w:val="C9986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645796"/>
    <w:multiLevelType w:val="hybridMultilevel"/>
    <w:tmpl w:val="D4A69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8701DF"/>
    <w:multiLevelType w:val="multilevel"/>
    <w:tmpl w:val="D80000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5416C68"/>
    <w:multiLevelType w:val="multilevel"/>
    <w:tmpl w:val="1C7E8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5D47E8D"/>
    <w:multiLevelType w:val="multilevel"/>
    <w:tmpl w:val="7E424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5D5209B"/>
    <w:multiLevelType w:val="hybridMultilevel"/>
    <w:tmpl w:val="4802E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72456B3"/>
    <w:multiLevelType w:val="hybridMultilevel"/>
    <w:tmpl w:val="840677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98E6B69"/>
    <w:multiLevelType w:val="multilevel"/>
    <w:tmpl w:val="E758D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A3D1DDA"/>
    <w:multiLevelType w:val="multilevel"/>
    <w:tmpl w:val="F410A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BC01AF5"/>
    <w:multiLevelType w:val="hybridMultilevel"/>
    <w:tmpl w:val="E0443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D1B2747"/>
    <w:multiLevelType w:val="multilevel"/>
    <w:tmpl w:val="0AA00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FC67539"/>
    <w:multiLevelType w:val="hybridMultilevel"/>
    <w:tmpl w:val="BE020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0143169"/>
    <w:multiLevelType w:val="multilevel"/>
    <w:tmpl w:val="7092F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1497855"/>
    <w:multiLevelType w:val="multilevel"/>
    <w:tmpl w:val="5C965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179339C"/>
    <w:multiLevelType w:val="multilevel"/>
    <w:tmpl w:val="30549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28146BC"/>
    <w:multiLevelType w:val="multilevel"/>
    <w:tmpl w:val="E0CA6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37143B0"/>
    <w:multiLevelType w:val="hybridMultilevel"/>
    <w:tmpl w:val="DEE6A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34485EA9"/>
    <w:multiLevelType w:val="multilevel"/>
    <w:tmpl w:val="7826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6550F66"/>
    <w:multiLevelType w:val="multilevel"/>
    <w:tmpl w:val="E9506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77F3080"/>
    <w:multiLevelType w:val="multilevel"/>
    <w:tmpl w:val="C1069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8402517"/>
    <w:multiLevelType w:val="hybridMultilevel"/>
    <w:tmpl w:val="1340F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A0B6AA3"/>
    <w:multiLevelType w:val="hybridMultilevel"/>
    <w:tmpl w:val="8E1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A21464E"/>
    <w:multiLevelType w:val="multilevel"/>
    <w:tmpl w:val="D3A4E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A5474AB"/>
    <w:multiLevelType w:val="multilevel"/>
    <w:tmpl w:val="4E6E3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AEE6B78"/>
    <w:multiLevelType w:val="multilevel"/>
    <w:tmpl w:val="60006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D616111"/>
    <w:multiLevelType w:val="hybridMultilevel"/>
    <w:tmpl w:val="2458B7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E8E7D1E"/>
    <w:multiLevelType w:val="hybridMultilevel"/>
    <w:tmpl w:val="85105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1EB1839"/>
    <w:multiLevelType w:val="multilevel"/>
    <w:tmpl w:val="FD36C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5150A46"/>
    <w:multiLevelType w:val="hybridMultilevel"/>
    <w:tmpl w:val="A86CA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6683DD5"/>
    <w:multiLevelType w:val="hybridMultilevel"/>
    <w:tmpl w:val="B70CC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67C33F4"/>
    <w:multiLevelType w:val="hybridMultilevel"/>
    <w:tmpl w:val="A70E4C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9BD25BB"/>
    <w:multiLevelType w:val="multilevel"/>
    <w:tmpl w:val="6F6E4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A1E25EE"/>
    <w:multiLevelType w:val="hybridMultilevel"/>
    <w:tmpl w:val="C97AE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A24794F"/>
    <w:multiLevelType w:val="multilevel"/>
    <w:tmpl w:val="3BA0F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AF976F4"/>
    <w:multiLevelType w:val="multilevel"/>
    <w:tmpl w:val="7CFE8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3675E23"/>
    <w:multiLevelType w:val="multilevel"/>
    <w:tmpl w:val="70FE3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3D5680E"/>
    <w:multiLevelType w:val="multilevel"/>
    <w:tmpl w:val="7BF27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42A1B2B"/>
    <w:multiLevelType w:val="multilevel"/>
    <w:tmpl w:val="0EC06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6FE180F"/>
    <w:multiLevelType w:val="multilevel"/>
    <w:tmpl w:val="77FEE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C3F2D84"/>
    <w:multiLevelType w:val="multilevel"/>
    <w:tmpl w:val="C388A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EC32E83"/>
    <w:multiLevelType w:val="multilevel"/>
    <w:tmpl w:val="29C8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F0B662F"/>
    <w:multiLevelType w:val="multilevel"/>
    <w:tmpl w:val="AB14A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1F665E0"/>
    <w:multiLevelType w:val="hybridMultilevel"/>
    <w:tmpl w:val="4462BA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20F2D2E"/>
    <w:multiLevelType w:val="hybridMultilevel"/>
    <w:tmpl w:val="EEC48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2523F4F"/>
    <w:multiLevelType w:val="hybridMultilevel"/>
    <w:tmpl w:val="1188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3CE1906"/>
    <w:multiLevelType w:val="multilevel"/>
    <w:tmpl w:val="6E9E0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3E1031C"/>
    <w:multiLevelType w:val="hybridMultilevel"/>
    <w:tmpl w:val="E8D846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45137E9"/>
    <w:multiLevelType w:val="hybridMultilevel"/>
    <w:tmpl w:val="6C28B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5F40C36"/>
    <w:multiLevelType w:val="hybridMultilevel"/>
    <w:tmpl w:val="5ABAF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6077A0C"/>
    <w:multiLevelType w:val="multilevel"/>
    <w:tmpl w:val="BE4AD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73F2BAF"/>
    <w:multiLevelType w:val="hybridMultilevel"/>
    <w:tmpl w:val="BFAE16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8B0687F"/>
    <w:multiLevelType w:val="hybridMultilevel"/>
    <w:tmpl w:val="4D425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9C57340"/>
    <w:multiLevelType w:val="multilevel"/>
    <w:tmpl w:val="4C12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E8665A2"/>
    <w:multiLevelType w:val="multilevel"/>
    <w:tmpl w:val="AB56A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F431BEB"/>
    <w:multiLevelType w:val="hybridMultilevel"/>
    <w:tmpl w:val="67B89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FE85F29"/>
    <w:multiLevelType w:val="multilevel"/>
    <w:tmpl w:val="E056F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3611414"/>
    <w:multiLevelType w:val="hybridMultilevel"/>
    <w:tmpl w:val="E37EF0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4" w15:restartNumberingAfterBreak="0">
    <w:nsid w:val="74C27D66"/>
    <w:multiLevelType w:val="multilevel"/>
    <w:tmpl w:val="EA043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4DA136C"/>
    <w:multiLevelType w:val="multilevel"/>
    <w:tmpl w:val="7986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C8D782A"/>
    <w:multiLevelType w:val="hybridMultilevel"/>
    <w:tmpl w:val="E0886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CCE3096"/>
    <w:multiLevelType w:val="multilevel"/>
    <w:tmpl w:val="69161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2270718">
    <w:abstractNumId w:val="75"/>
  </w:num>
  <w:num w:numId="2" w16cid:durableId="371273111">
    <w:abstractNumId w:val="10"/>
  </w:num>
  <w:num w:numId="3" w16cid:durableId="1803964634">
    <w:abstractNumId w:val="68"/>
  </w:num>
  <w:num w:numId="4" w16cid:durableId="107043885">
    <w:abstractNumId w:val="14"/>
  </w:num>
  <w:num w:numId="5" w16cid:durableId="1988784289">
    <w:abstractNumId w:val="64"/>
  </w:num>
  <w:num w:numId="6" w16cid:durableId="1253974862">
    <w:abstractNumId w:val="72"/>
  </w:num>
  <w:num w:numId="7" w16cid:durableId="1159541176">
    <w:abstractNumId w:val="48"/>
  </w:num>
  <w:num w:numId="8" w16cid:durableId="1570770845">
    <w:abstractNumId w:val="60"/>
  </w:num>
  <w:num w:numId="9" w16cid:durableId="18051255">
    <w:abstractNumId w:val="37"/>
  </w:num>
  <w:num w:numId="10" w16cid:durableId="137765629">
    <w:abstractNumId w:val="59"/>
  </w:num>
  <w:num w:numId="11" w16cid:durableId="173768298">
    <w:abstractNumId w:val="32"/>
  </w:num>
  <w:num w:numId="12" w16cid:durableId="1327712350">
    <w:abstractNumId w:val="24"/>
  </w:num>
  <w:num w:numId="13" w16cid:durableId="1871138688">
    <w:abstractNumId w:val="70"/>
  </w:num>
  <w:num w:numId="14" w16cid:durableId="241111277">
    <w:abstractNumId w:val="16"/>
  </w:num>
  <w:num w:numId="15" w16cid:durableId="373239866">
    <w:abstractNumId w:val="13"/>
  </w:num>
  <w:num w:numId="16" w16cid:durableId="1742173672">
    <w:abstractNumId w:val="17"/>
  </w:num>
  <w:num w:numId="17" w16cid:durableId="1534921501">
    <w:abstractNumId w:val="73"/>
  </w:num>
  <w:num w:numId="18" w16cid:durableId="2025553793">
    <w:abstractNumId w:val="0"/>
  </w:num>
  <w:num w:numId="19" w16cid:durableId="427895374">
    <w:abstractNumId w:val="21"/>
  </w:num>
  <w:num w:numId="20" w16cid:durableId="1324551483">
    <w:abstractNumId w:val="36"/>
  </w:num>
  <w:num w:numId="21" w16cid:durableId="895511624">
    <w:abstractNumId w:val="56"/>
  </w:num>
  <w:num w:numId="22" w16cid:durableId="291400121">
    <w:abstractNumId w:val="12"/>
  </w:num>
  <w:num w:numId="23" w16cid:durableId="670914815">
    <w:abstractNumId w:val="3"/>
  </w:num>
  <w:num w:numId="24" w16cid:durableId="1066034263">
    <w:abstractNumId w:val="44"/>
  </w:num>
  <w:num w:numId="25" w16cid:durableId="1926378634">
    <w:abstractNumId w:val="1"/>
  </w:num>
  <w:num w:numId="26" w16cid:durableId="695816724">
    <w:abstractNumId w:val="49"/>
  </w:num>
  <w:num w:numId="27" w16cid:durableId="751774313">
    <w:abstractNumId w:val="42"/>
  </w:num>
  <w:num w:numId="28" w16cid:durableId="1209948556">
    <w:abstractNumId w:val="58"/>
  </w:num>
  <w:num w:numId="29" w16cid:durableId="2007324365">
    <w:abstractNumId w:val="46"/>
  </w:num>
  <w:num w:numId="30" w16cid:durableId="535118497">
    <w:abstractNumId w:val="27"/>
  </w:num>
  <w:num w:numId="31" w16cid:durableId="1065030010">
    <w:abstractNumId w:val="63"/>
  </w:num>
  <w:num w:numId="32" w16cid:durableId="1846825449">
    <w:abstractNumId w:val="35"/>
  </w:num>
  <w:num w:numId="33" w16cid:durableId="68046027">
    <w:abstractNumId w:val="45"/>
  </w:num>
  <w:num w:numId="34" w16cid:durableId="67508263">
    <w:abstractNumId w:val="76"/>
  </w:num>
  <w:num w:numId="35" w16cid:durableId="480856030">
    <w:abstractNumId w:val="9"/>
  </w:num>
  <w:num w:numId="36" w16cid:durableId="850800986">
    <w:abstractNumId w:val="74"/>
  </w:num>
  <w:num w:numId="37" w16cid:durableId="1792095049">
    <w:abstractNumId w:val="61"/>
  </w:num>
  <w:num w:numId="38" w16cid:durableId="1029184531">
    <w:abstractNumId w:val="22"/>
  </w:num>
  <w:num w:numId="39" w16cid:durableId="615254287">
    <w:abstractNumId w:val="51"/>
  </w:num>
  <w:num w:numId="40" w16cid:durableId="766777790">
    <w:abstractNumId w:val="4"/>
  </w:num>
  <w:num w:numId="41" w16cid:durableId="495264477">
    <w:abstractNumId w:val="29"/>
  </w:num>
  <w:num w:numId="42" w16cid:durableId="932666980">
    <w:abstractNumId w:val="77"/>
  </w:num>
  <w:num w:numId="43" w16cid:durableId="870655996">
    <w:abstractNumId w:val="69"/>
  </w:num>
  <w:num w:numId="44" w16cid:durableId="1992824169">
    <w:abstractNumId w:val="11"/>
  </w:num>
  <w:num w:numId="45" w16cid:durableId="77409446">
    <w:abstractNumId w:val="47"/>
  </w:num>
  <w:num w:numId="46" w16cid:durableId="1663046045">
    <w:abstractNumId w:val="18"/>
  </w:num>
  <w:num w:numId="47" w16cid:durableId="31463953">
    <w:abstractNumId w:val="43"/>
  </w:num>
  <w:num w:numId="48" w16cid:durableId="1919241952">
    <w:abstractNumId w:val="40"/>
  </w:num>
  <w:num w:numId="49" w16cid:durableId="1174537003">
    <w:abstractNumId w:val="41"/>
  </w:num>
  <w:num w:numId="50" w16cid:durableId="488907297">
    <w:abstractNumId w:val="2"/>
  </w:num>
  <w:num w:numId="51" w16cid:durableId="1545096796">
    <w:abstractNumId w:val="67"/>
  </w:num>
  <w:num w:numId="52" w16cid:durableId="1356228360">
    <w:abstractNumId w:val="62"/>
  </w:num>
  <w:num w:numId="53" w16cid:durableId="705250466">
    <w:abstractNumId w:val="25"/>
  </w:num>
  <w:num w:numId="54" w16cid:durableId="2022388161">
    <w:abstractNumId w:val="66"/>
  </w:num>
  <w:num w:numId="55" w16cid:durableId="8679418">
    <w:abstractNumId w:val="23"/>
  </w:num>
  <w:num w:numId="56" w16cid:durableId="2004577226">
    <w:abstractNumId w:val="5"/>
  </w:num>
  <w:num w:numId="57" w16cid:durableId="1945922217">
    <w:abstractNumId w:val="6"/>
  </w:num>
  <w:num w:numId="58" w16cid:durableId="257951602">
    <w:abstractNumId w:val="31"/>
  </w:num>
  <w:num w:numId="59" w16cid:durableId="53281087">
    <w:abstractNumId w:val="52"/>
  </w:num>
  <w:num w:numId="60" w16cid:durableId="238953791">
    <w:abstractNumId w:val="15"/>
  </w:num>
  <w:num w:numId="61" w16cid:durableId="966932160">
    <w:abstractNumId w:val="26"/>
  </w:num>
  <w:num w:numId="62" w16cid:durableId="812799296">
    <w:abstractNumId w:val="55"/>
  </w:num>
  <w:num w:numId="63" w16cid:durableId="657811517">
    <w:abstractNumId w:val="33"/>
  </w:num>
  <w:num w:numId="64" w16cid:durableId="1020811719">
    <w:abstractNumId w:val="53"/>
  </w:num>
  <w:num w:numId="65" w16cid:durableId="411123637">
    <w:abstractNumId w:val="39"/>
  </w:num>
  <w:num w:numId="66" w16cid:durableId="411245114">
    <w:abstractNumId w:val="7"/>
  </w:num>
  <w:num w:numId="67" w16cid:durableId="1298796406">
    <w:abstractNumId w:val="71"/>
  </w:num>
  <w:num w:numId="68" w16cid:durableId="238682564">
    <w:abstractNumId w:val="30"/>
  </w:num>
  <w:num w:numId="69" w16cid:durableId="760218894">
    <w:abstractNumId w:val="38"/>
  </w:num>
  <w:num w:numId="70" w16cid:durableId="108554477">
    <w:abstractNumId w:val="20"/>
  </w:num>
  <w:num w:numId="71" w16cid:durableId="1740012030">
    <w:abstractNumId w:val="8"/>
  </w:num>
  <w:num w:numId="72" w16cid:durableId="1065034585">
    <w:abstractNumId w:val="57"/>
  </w:num>
  <w:num w:numId="73" w16cid:durableId="1671908111">
    <w:abstractNumId w:val="19"/>
  </w:num>
  <w:num w:numId="74" w16cid:durableId="895896214">
    <w:abstractNumId w:val="34"/>
  </w:num>
  <w:num w:numId="75" w16cid:durableId="2060352594">
    <w:abstractNumId w:val="28"/>
  </w:num>
  <w:num w:numId="76" w16cid:durableId="1558737128">
    <w:abstractNumId w:val="65"/>
  </w:num>
  <w:num w:numId="77" w16cid:durableId="804353524">
    <w:abstractNumId w:val="50"/>
  </w:num>
  <w:num w:numId="78" w16cid:durableId="886334095">
    <w:abstractNumId w:val="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378"/>
    <w:rsid w:val="00007B3A"/>
    <w:rsid w:val="00016675"/>
    <w:rsid w:val="00027A9F"/>
    <w:rsid w:val="00032829"/>
    <w:rsid w:val="00032C74"/>
    <w:rsid w:val="00060C30"/>
    <w:rsid w:val="00062184"/>
    <w:rsid w:val="00064135"/>
    <w:rsid w:val="000744ED"/>
    <w:rsid w:val="00075AE8"/>
    <w:rsid w:val="00080A63"/>
    <w:rsid w:val="00082A6B"/>
    <w:rsid w:val="000831BA"/>
    <w:rsid w:val="00085699"/>
    <w:rsid w:val="00096BF0"/>
    <w:rsid w:val="000A2B68"/>
    <w:rsid w:val="000B1D85"/>
    <w:rsid w:val="000B3E70"/>
    <w:rsid w:val="000B4BC7"/>
    <w:rsid w:val="000B4EFD"/>
    <w:rsid w:val="000C2BEB"/>
    <w:rsid w:val="000C330A"/>
    <w:rsid w:val="000C4DEE"/>
    <w:rsid w:val="000C7E48"/>
    <w:rsid w:val="000D2177"/>
    <w:rsid w:val="000D5BD2"/>
    <w:rsid w:val="000E1EA0"/>
    <w:rsid w:val="000E5C69"/>
    <w:rsid w:val="000F47A3"/>
    <w:rsid w:val="000F5944"/>
    <w:rsid w:val="000F6BA1"/>
    <w:rsid w:val="0010034C"/>
    <w:rsid w:val="00103D80"/>
    <w:rsid w:val="00117A7B"/>
    <w:rsid w:val="0013169B"/>
    <w:rsid w:val="00132445"/>
    <w:rsid w:val="00136097"/>
    <w:rsid w:val="0014067C"/>
    <w:rsid w:val="0014143E"/>
    <w:rsid w:val="00141E58"/>
    <w:rsid w:val="00143694"/>
    <w:rsid w:val="00146D51"/>
    <w:rsid w:val="00150A6B"/>
    <w:rsid w:val="00150BE3"/>
    <w:rsid w:val="0015248E"/>
    <w:rsid w:val="00153D3E"/>
    <w:rsid w:val="0016259A"/>
    <w:rsid w:val="001631F9"/>
    <w:rsid w:val="00177F70"/>
    <w:rsid w:val="00190D98"/>
    <w:rsid w:val="00193C90"/>
    <w:rsid w:val="001A0D59"/>
    <w:rsid w:val="001A3132"/>
    <w:rsid w:val="001B3D3B"/>
    <w:rsid w:val="001B4409"/>
    <w:rsid w:val="001B6B80"/>
    <w:rsid w:val="001C0207"/>
    <w:rsid w:val="001C031E"/>
    <w:rsid w:val="001C212F"/>
    <w:rsid w:val="001C6DDD"/>
    <w:rsid w:val="001D0E28"/>
    <w:rsid w:val="001D1CFA"/>
    <w:rsid w:val="001E3BDB"/>
    <w:rsid w:val="001E5171"/>
    <w:rsid w:val="0020208F"/>
    <w:rsid w:val="002022B2"/>
    <w:rsid w:val="0020340F"/>
    <w:rsid w:val="00206E89"/>
    <w:rsid w:val="002237F4"/>
    <w:rsid w:val="00224D5B"/>
    <w:rsid w:val="00224FE9"/>
    <w:rsid w:val="00226530"/>
    <w:rsid w:val="00226ABC"/>
    <w:rsid w:val="002274AE"/>
    <w:rsid w:val="00235769"/>
    <w:rsid w:val="00237FD8"/>
    <w:rsid w:val="00244DF2"/>
    <w:rsid w:val="002477AE"/>
    <w:rsid w:val="00271DA1"/>
    <w:rsid w:val="00272487"/>
    <w:rsid w:val="00277B76"/>
    <w:rsid w:val="0028488F"/>
    <w:rsid w:val="00285347"/>
    <w:rsid w:val="002858C1"/>
    <w:rsid w:val="00295BAE"/>
    <w:rsid w:val="002A078A"/>
    <w:rsid w:val="002A1A07"/>
    <w:rsid w:val="002A1D7D"/>
    <w:rsid w:val="002B03B9"/>
    <w:rsid w:val="002B1515"/>
    <w:rsid w:val="002C117A"/>
    <w:rsid w:val="002C1C40"/>
    <w:rsid w:val="002D12E4"/>
    <w:rsid w:val="002D69BA"/>
    <w:rsid w:val="002E4EC9"/>
    <w:rsid w:val="00300978"/>
    <w:rsid w:val="00300C79"/>
    <w:rsid w:val="00301891"/>
    <w:rsid w:val="00303B8A"/>
    <w:rsid w:val="003073F8"/>
    <w:rsid w:val="0031185F"/>
    <w:rsid w:val="003121F0"/>
    <w:rsid w:val="00312BA8"/>
    <w:rsid w:val="0031728E"/>
    <w:rsid w:val="00317DC5"/>
    <w:rsid w:val="003220D4"/>
    <w:rsid w:val="0032247F"/>
    <w:rsid w:val="00322717"/>
    <w:rsid w:val="00336960"/>
    <w:rsid w:val="003416DB"/>
    <w:rsid w:val="00356BDB"/>
    <w:rsid w:val="0036112F"/>
    <w:rsid w:val="003717B2"/>
    <w:rsid w:val="00371EF6"/>
    <w:rsid w:val="00373E86"/>
    <w:rsid w:val="003817B2"/>
    <w:rsid w:val="00386EFC"/>
    <w:rsid w:val="00394338"/>
    <w:rsid w:val="003A24DA"/>
    <w:rsid w:val="003A27F4"/>
    <w:rsid w:val="003A40EB"/>
    <w:rsid w:val="003B2001"/>
    <w:rsid w:val="003C41BE"/>
    <w:rsid w:val="003C4708"/>
    <w:rsid w:val="003C6D11"/>
    <w:rsid w:val="003D0C8E"/>
    <w:rsid w:val="003D3C36"/>
    <w:rsid w:val="003E07ED"/>
    <w:rsid w:val="003E4683"/>
    <w:rsid w:val="003E6FD3"/>
    <w:rsid w:val="003F4187"/>
    <w:rsid w:val="003F5EE1"/>
    <w:rsid w:val="00401B6F"/>
    <w:rsid w:val="00403599"/>
    <w:rsid w:val="00404E05"/>
    <w:rsid w:val="00405788"/>
    <w:rsid w:val="0041192C"/>
    <w:rsid w:val="00412670"/>
    <w:rsid w:val="00412E00"/>
    <w:rsid w:val="00416CD6"/>
    <w:rsid w:val="004171F3"/>
    <w:rsid w:val="00420B9E"/>
    <w:rsid w:val="00426A03"/>
    <w:rsid w:val="00427D1C"/>
    <w:rsid w:val="00431700"/>
    <w:rsid w:val="004418BA"/>
    <w:rsid w:val="00455843"/>
    <w:rsid w:val="0046132C"/>
    <w:rsid w:val="004665E1"/>
    <w:rsid w:val="00481AF3"/>
    <w:rsid w:val="00486885"/>
    <w:rsid w:val="004874D6"/>
    <w:rsid w:val="0049001A"/>
    <w:rsid w:val="0049228C"/>
    <w:rsid w:val="004946AA"/>
    <w:rsid w:val="00495294"/>
    <w:rsid w:val="00495A56"/>
    <w:rsid w:val="004A2F07"/>
    <w:rsid w:val="004A4ECD"/>
    <w:rsid w:val="004A5772"/>
    <w:rsid w:val="004B749D"/>
    <w:rsid w:val="004C1FC8"/>
    <w:rsid w:val="004C4828"/>
    <w:rsid w:val="004C5EC4"/>
    <w:rsid w:val="004D2B5E"/>
    <w:rsid w:val="004D53E7"/>
    <w:rsid w:val="004D5D9C"/>
    <w:rsid w:val="004E6AA0"/>
    <w:rsid w:val="004E7548"/>
    <w:rsid w:val="004E7640"/>
    <w:rsid w:val="004F4814"/>
    <w:rsid w:val="004F6D77"/>
    <w:rsid w:val="005021CB"/>
    <w:rsid w:val="00505672"/>
    <w:rsid w:val="00512CA0"/>
    <w:rsid w:val="00512FD1"/>
    <w:rsid w:val="00516952"/>
    <w:rsid w:val="005258B6"/>
    <w:rsid w:val="005275B9"/>
    <w:rsid w:val="005276D9"/>
    <w:rsid w:val="00534715"/>
    <w:rsid w:val="00535030"/>
    <w:rsid w:val="005360F7"/>
    <w:rsid w:val="00536F66"/>
    <w:rsid w:val="00544C04"/>
    <w:rsid w:val="0054578D"/>
    <w:rsid w:val="00547007"/>
    <w:rsid w:val="0055718E"/>
    <w:rsid w:val="00564FED"/>
    <w:rsid w:val="005715B3"/>
    <w:rsid w:val="00571800"/>
    <w:rsid w:val="005739EC"/>
    <w:rsid w:val="00576A33"/>
    <w:rsid w:val="00577348"/>
    <w:rsid w:val="0058203D"/>
    <w:rsid w:val="00586013"/>
    <w:rsid w:val="00591FF4"/>
    <w:rsid w:val="005A4491"/>
    <w:rsid w:val="005A6B6E"/>
    <w:rsid w:val="005A7437"/>
    <w:rsid w:val="005B1860"/>
    <w:rsid w:val="005D073C"/>
    <w:rsid w:val="005D561C"/>
    <w:rsid w:val="005E3175"/>
    <w:rsid w:val="005E3C66"/>
    <w:rsid w:val="005F0A2F"/>
    <w:rsid w:val="005F0EEB"/>
    <w:rsid w:val="005F5AC1"/>
    <w:rsid w:val="005F67CE"/>
    <w:rsid w:val="00601626"/>
    <w:rsid w:val="00601700"/>
    <w:rsid w:val="00602AF8"/>
    <w:rsid w:val="00606776"/>
    <w:rsid w:val="006119E9"/>
    <w:rsid w:val="0061791A"/>
    <w:rsid w:val="00623806"/>
    <w:rsid w:val="00626890"/>
    <w:rsid w:val="0063465A"/>
    <w:rsid w:val="00634666"/>
    <w:rsid w:val="00637679"/>
    <w:rsid w:val="006453AD"/>
    <w:rsid w:val="006500A4"/>
    <w:rsid w:val="00654631"/>
    <w:rsid w:val="00654E69"/>
    <w:rsid w:val="00654EE2"/>
    <w:rsid w:val="00655A72"/>
    <w:rsid w:val="00660222"/>
    <w:rsid w:val="00664A0C"/>
    <w:rsid w:val="00666DD0"/>
    <w:rsid w:val="00680D7C"/>
    <w:rsid w:val="00690FD0"/>
    <w:rsid w:val="00695305"/>
    <w:rsid w:val="0069761A"/>
    <w:rsid w:val="006A3CF4"/>
    <w:rsid w:val="006A3FF6"/>
    <w:rsid w:val="006A47F2"/>
    <w:rsid w:val="006A674B"/>
    <w:rsid w:val="006A736D"/>
    <w:rsid w:val="006B0894"/>
    <w:rsid w:val="006B331B"/>
    <w:rsid w:val="006B5C20"/>
    <w:rsid w:val="006C0C69"/>
    <w:rsid w:val="006C44DD"/>
    <w:rsid w:val="006D62E4"/>
    <w:rsid w:val="006E3797"/>
    <w:rsid w:val="006E43CC"/>
    <w:rsid w:val="006E5747"/>
    <w:rsid w:val="006F2953"/>
    <w:rsid w:val="006F2D1E"/>
    <w:rsid w:val="006F514A"/>
    <w:rsid w:val="006F58B6"/>
    <w:rsid w:val="007037BE"/>
    <w:rsid w:val="00703CAC"/>
    <w:rsid w:val="007215DF"/>
    <w:rsid w:val="00721986"/>
    <w:rsid w:val="00723090"/>
    <w:rsid w:val="007274DC"/>
    <w:rsid w:val="00733DF9"/>
    <w:rsid w:val="00737E9E"/>
    <w:rsid w:val="0074054B"/>
    <w:rsid w:val="007427EF"/>
    <w:rsid w:val="007474D0"/>
    <w:rsid w:val="00762E42"/>
    <w:rsid w:val="00765EE6"/>
    <w:rsid w:val="007676B0"/>
    <w:rsid w:val="00774953"/>
    <w:rsid w:val="007776F5"/>
    <w:rsid w:val="00794750"/>
    <w:rsid w:val="00795553"/>
    <w:rsid w:val="007A3CDF"/>
    <w:rsid w:val="007A4927"/>
    <w:rsid w:val="007A7F58"/>
    <w:rsid w:val="007C0EAA"/>
    <w:rsid w:val="007C3C3D"/>
    <w:rsid w:val="007D1F0E"/>
    <w:rsid w:val="007D30C1"/>
    <w:rsid w:val="007D5DD8"/>
    <w:rsid w:val="007E111D"/>
    <w:rsid w:val="007E5F72"/>
    <w:rsid w:val="007E7084"/>
    <w:rsid w:val="007F5B21"/>
    <w:rsid w:val="007F5D38"/>
    <w:rsid w:val="00800756"/>
    <w:rsid w:val="00801E8B"/>
    <w:rsid w:val="0082264E"/>
    <w:rsid w:val="008236E6"/>
    <w:rsid w:val="00823BAE"/>
    <w:rsid w:val="0083508C"/>
    <w:rsid w:val="00835443"/>
    <w:rsid w:val="00840F0E"/>
    <w:rsid w:val="00840F5C"/>
    <w:rsid w:val="00841E63"/>
    <w:rsid w:val="00842D17"/>
    <w:rsid w:val="008435DE"/>
    <w:rsid w:val="00843890"/>
    <w:rsid w:val="0084405F"/>
    <w:rsid w:val="00846625"/>
    <w:rsid w:val="00863A7B"/>
    <w:rsid w:val="00863C8C"/>
    <w:rsid w:val="00874D51"/>
    <w:rsid w:val="00876530"/>
    <w:rsid w:val="00880ACD"/>
    <w:rsid w:val="00882448"/>
    <w:rsid w:val="00882C08"/>
    <w:rsid w:val="00884FBD"/>
    <w:rsid w:val="00885B50"/>
    <w:rsid w:val="00891D58"/>
    <w:rsid w:val="00894401"/>
    <w:rsid w:val="00896850"/>
    <w:rsid w:val="008B2C6D"/>
    <w:rsid w:val="008B4A40"/>
    <w:rsid w:val="008B4BF9"/>
    <w:rsid w:val="008C04C7"/>
    <w:rsid w:val="008C0FB8"/>
    <w:rsid w:val="008D5E3B"/>
    <w:rsid w:val="008E4A1E"/>
    <w:rsid w:val="008F0734"/>
    <w:rsid w:val="008F0A2D"/>
    <w:rsid w:val="008F5ECE"/>
    <w:rsid w:val="008F717D"/>
    <w:rsid w:val="0090417D"/>
    <w:rsid w:val="00914938"/>
    <w:rsid w:val="00917730"/>
    <w:rsid w:val="00920FE8"/>
    <w:rsid w:val="00927466"/>
    <w:rsid w:val="00941977"/>
    <w:rsid w:val="00945661"/>
    <w:rsid w:val="0095082E"/>
    <w:rsid w:val="00960E9C"/>
    <w:rsid w:val="0096280F"/>
    <w:rsid w:val="00963E30"/>
    <w:rsid w:val="00967B21"/>
    <w:rsid w:val="00977FEC"/>
    <w:rsid w:val="00981A92"/>
    <w:rsid w:val="0098561D"/>
    <w:rsid w:val="00986830"/>
    <w:rsid w:val="00986902"/>
    <w:rsid w:val="0098696E"/>
    <w:rsid w:val="00987B7F"/>
    <w:rsid w:val="009A0FC9"/>
    <w:rsid w:val="009A1BE0"/>
    <w:rsid w:val="009A603C"/>
    <w:rsid w:val="009B3F5C"/>
    <w:rsid w:val="009C3143"/>
    <w:rsid w:val="009C415F"/>
    <w:rsid w:val="009C62B6"/>
    <w:rsid w:val="009D158B"/>
    <w:rsid w:val="009D336B"/>
    <w:rsid w:val="009D5455"/>
    <w:rsid w:val="009D6796"/>
    <w:rsid w:val="009E6C8C"/>
    <w:rsid w:val="009F0EF2"/>
    <w:rsid w:val="009F1F02"/>
    <w:rsid w:val="00A049EB"/>
    <w:rsid w:val="00A07CB5"/>
    <w:rsid w:val="00A1184B"/>
    <w:rsid w:val="00A158C7"/>
    <w:rsid w:val="00A267D2"/>
    <w:rsid w:val="00A26EB6"/>
    <w:rsid w:val="00A26F97"/>
    <w:rsid w:val="00A30571"/>
    <w:rsid w:val="00A322BB"/>
    <w:rsid w:val="00A3457F"/>
    <w:rsid w:val="00A477F4"/>
    <w:rsid w:val="00A50230"/>
    <w:rsid w:val="00A51171"/>
    <w:rsid w:val="00A64FBB"/>
    <w:rsid w:val="00A769BE"/>
    <w:rsid w:val="00A83627"/>
    <w:rsid w:val="00A852AD"/>
    <w:rsid w:val="00A916EA"/>
    <w:rsid w:val="00A92554"/>
    <w:rsid w:val="00A936BD"/>
    <w:rsid w:val="00A96558"/>
    <w:rsid w:val="00AA6206"/>
    <w:rsid w:val="00AA93A7"/>
    <w:rsid w:val="00AB6852"/>
    <w:rsid w:val="00AB6D8E"/>
    <w:rsid w:val="00AC3C17"/>
    <w:rsid w:val="00AC3E62"/>
    <w:rsid w:val="00AC5AFA"/>
    <w:rsid w:val="00AC69D5"/>
    <w:rsid w:val="00AC799F"/>
    <w:rsid w:val="00AD185A"/>
    <w:rsid w:val="00AD46F9"/>
    <w:rsid w:val="00AD545D"/>
    <w:rsid w:val="00AD7ADF"/>
    <w:rsid w:val="00AF1D53"/>
    <w:rsid w:val="00AF669B"/>
    <w:rsid w:val="00AF7E30"/>
    <w:rsid w:val="00B030AB"/>
    <w:rsid w:val="00B04B88"/>
    <w:rsid w:val="00B06550"/>
    <w:rsid w:val="00B11A3B"/>
    <w:rsid w:val="00B14709"/>
    <w:rsid w:val="00B15FA1"/>
    <w:rsid w:val="00B302EA"/>
    <w:rsid w:val="00B30610"/>
    <w:rsid w:val="00B33021"/>
    <w:rsid w:val="00B37019"/>
    <w:rsid w:val="00B652A4"/>
    <w:rsid w:val="00B65655"/>
    <w:rsid w:val="00B73F5E"/>
    <w:rsid w:val="00B7697E"/>
    <w:rsid w:val="00B80DF2"/>
    <w:rsid w:val="00B84E15"/>
    <w:rsid w:val="00B85818"/>
    <w:rsid w:val="00B87F7C"/>
    <w:rsid w:val="00B91636"/>
    <w:rsid w:val="00B9226E"/>
    <w:rsid w:val="00BA19AD"/>
    <w:rsid w:val="00BA3DD9"/>
    <w:rsid w:val="00BB2D77"/>
    <w:rsid w:val="00BC79A5"/>
    <w:rsid w:val="00BD4A93"/>
    <w:rsid w:val="00BD4FBD"/>
    <w:rsid w:val="00BF04F4"/>
    <w:rsid w:val="00BF0A3C"/>
    <w:rsid w:val="00BF2A4A"/>
    <w:rsid w:val="00C02BD9"/>
    <w:rsid w:val="00C02C2C"/>
    <w:rsid w:val="00C037F2"/>
    <w:rsid w:val="00C10304"/>
    <w:rsid w:val="00C21DB4"/>
    <w:rsid w:val="00C2767A"/>
    <w:rsid w:val="00C27F41"/>
    <w:rsid w:val="00C47231"/>
    <w:rsid w:val="00C50B78"/>
    <w:rsid w:val="00C514E9"/>
    <w:rsid w:val="00C53FD3"/>
    <w:rsid w:val="00C54B40"/>
    <w:rsid w:val="00C579A7"/>
    <w:rsid w:val="00C6043F"/>
    <w:rsid w:val="00C625B7"/>
    <w:rsid w:val="00C62C0B"/>
    <w:rsid w:val="00C6670C"/>
    <w:rsid w:val="00C72635"/>
    <w:rsid w:val="00C73230"/>
    <w:rsid w:val="00C74F80"/>
    <w:rsid w:val="00C84CFF"/>
    <w:rsid w:val="00C90F50"/>
    <w:rsid w:val="00C931A3"/>
    <w:rsid w:val="00C9350A"/>
    <w:rsid w:val="00C945EA"/>
    <w:rsid w:val="00C9682C"/>
    <w:rsid w:val="00C97804"/>
    <w:rsid w:val="00CA4FD9"/>
    <w:rsid w:val="00CA76A5"/>
    <w:rsid w:val="00CB5B91"/>
    <w:rsid w:val="00CD4F11"/>
    <w:rsid w:val="00CD63F3"/>
    <w:rsid w:val="00CD6D90"/>
    <w:rsid w:val="00CD7F2E"/>
    <w:rsid w:val="00CE2C02"/>
    <w:rsid w:val="00CE625A"/>
    <w:rsid w:val="00CF5CC7"/>
    <w:rsid w:val="00CF7880"/>
    <w:rsid w:val="00D00F6F"/>
    <w:rsid w:val="00D01F47"/>
    <w:rsid w:val="00D04479"/>
    <w:rsid w:val="00D2674F"/>
    <w:rsid w:val="00D3372B"/>
    <w:rsid w:val="00D35480"/>
    <w:rsid w:val="00D45FE2"/>
    <w:rsid w:val="00D4618C"/>
    <w:rsid w:val="00D46465"/>
    <w:rsid w:val="00D56AE6"/>
    <w:rsid w:val="00D5702C"/>
    <w:rsid w:val="00D626D7"/>
    <w:rsid w:val="00D6461B"/>
    <w:rsid w:val="00D652BA"/>
    <w:rsid w:val="00D7014A"/>
    <w:rsid w:val="00D74B0B"/>
    <w:rsid w:val="00D758AB"/>
    <w:rsid w:val="00D82DC9"/>
    <w:rsid w:val="00D84D6B"/>
    <w:rsid w:val="00D922AB"/>
    <w:rsid w:val="00DA596B"/>
    <w:rsid w:val="00DB2232"/>
    <w:rsid w:val="00DB5409"/>
    <w:rsid w:val="00DC06C6"/>
    <w:rsid w:val="00DC553E"/>
    <w:rsid w:val="00DD0778"/>
    <w:rsid w:val="00DD2C65"/>
    <w:rsid w:val="00DE0FB5"/>
    <w:rsid w:val="00DE1009"/>
    <w:rsid w:val="00DE3875"/>
    <w:rsid w:val="00DF02C6"/>
    <w:rsid w:val="00E004E4"/>
    <w:rsid w:val="00E00AE4"/>
    <w:rsid w:val="00E03439"/>
    <w:rsid w:val="00E10E20"/>
    <w:rsid w:val="00E115D3"/>
    <w:rsid w:val="00E234F6"/>
    <w:rsid w:val="00E236F2"/>
    <w:rsid w:val="00E27012"/>
    <w:rsid w:val="00E32C3F"/>
    <w:rsid w:val="00E343BC"/>
    <w:rsid w:val="00E3453A"/>
    <w:rsid w:val="00E35AFF"/>
    <w:rsid w:val="00E46567"/>
    <w:rsid w:val="00E55E52"/>
    <w:rsid w:val="00E62B01"/>
    <w:rsid w:val="00E660DA"/>
    <w:rsid w:val="00E70800"/>
    <w:rsid w:val="00E71841"/>
    <w:rsid w:val="00E734AC"/>
    <w:rsid w:val="00E84910"/>
    <w:rsid w:val="00E87EE0"/>
    <w:rsid w:val="00E93AD2"/>
    <w:rsid w:val="00EB37CB"/>
    <w:rsid w:val="00EB4D03"/>
    <w:rsid w:val="00EC373E"/>
    <w:rsid w:val="00EC5539"/>
    <w:rsid w:val="00EC78C5"/>
    <w:rsid w:val="00ED392E"/>
    <w:rsid w:val="00ED5252"/>
    <w:rsid w:val="00ED5D74"/>
    <w:rsid w:val="00EE24A9"/>
    <w:rsid w:val="00EE3546"/>
    <w:rsid w:val="00EE3BB8"/>
    <w:rsid w:val="00EE5D1A"/>
    <w:rsid w:val="00EE7136"/>
    <w:rsid w:val="00EF1990"/>
    <w:rsid w:val="00EF1B4C"/>
    <w:rsid w:val="00EF5487"/>
    <w:rsid w:val="00F006DB"/>
    <w:rsid w:val="00F00F5F"/>
    <w:rsid w:val="00F14787"/>
    <w:rsid w:val="00F268DB"/>
    <w:rsid w:val="00F3691E"/>
    <w:rsid w:val="00F369DB"/>
    <w:rsid w:val="00F423A5"/>
    <w:rsid w:val="00F51C19"/>
    <w:rsid w:val="00F55649"/>
    <w:rsid w:val="00F60F00"/>
    <w:rsid w:val="00F73D0F"/>
    <w:rsid w:val="00F76B06"/>
    <w:rsid w:val="00F86BAB"/>
    <w:rsid w:val="00F90133"/>
    <w:rsid w:val="00F9122D"/>
    <w:rsid w:val="00FA092C"/>
    <w:rsid w:val="00FA0F69"/>
    <w:rsid w:val="00FA13BA"/>
    <w:rsid w:val="00FA233A"/>
    <w:rsid w:val="00FA3BA0"/>
    <w:rsid w:val="00FB085B"/>
    <w:rsid w:val="00FB15D4"/>
    <w:rsid w:val="00FB19DE"/>
    <w:rsid w:val="00FB60B6"/>
    <w:rsid w:val="00FB632E"/>
    <w:rsid w:val="00FD1378"/>
    <w:rsid w:val="00FD24FB"/>
    <w:rsid w:val="00FD6F3E"/>
    <w:rsid w:val="00FF470D"/>
    <w:rsid w:val="0143CC02"/>
    <w:rsid w:val="01919234"/>
    <w:rsid w:val="01AD220E"/>
    <w:rsid w:val="030D7C9D"/>
    <w:rsid w:val="03803A5C"/>
    <w:rsid w:val="03F02DDB"/>
    <w:rsid w:val="047A246D"/>
    <w:rsid w:val="049FAA51"/>
    <w:rsid w:val="052D13BE"/>
    <w:rsid w:val="061096FE"/>
    <w:rsid w:val="06ADC384"/>
    <w:rsid w:val="06E509DE"/>
    <w:rsid w:val="081F2619"/>
    <w:rsid w:val="087EA482"/>
    <w:rsid w:val="090E7EFB"/>
    <w:rsid w:val="093E52F7"/>
    <w:rsid w:val="0A764290"/>
    <w:rsid w:val="0D735B19"/>
    <w:rsid w:val="0DBE53E0"/>
    <w:rsid w:val="0E200999"/>
    <w:rsid w:val="0EC1BE13"/>
    <w:rsid w:val="0F065B5F"/>
    <w:rsid w:val="0FE8A5A6"/>
    <w:rsid w:val="105A6746"/>
    <w:rsid w:val="10ABD3AF"/>
    <w:rsid w:val="1347E715"/>
    <w:rsid w:val="13BAA4D4"/>
    <w:rsid w:val="13C25F89"/>
    <w:rsid w:val="144800D1"/>
    <w:rsid w:val="14A90AF2"/>
    <w:rsid w:val="14ACD430"/>
    <w:rsid w:val="14BE0F07"/>
    <w:rsid w:val="14DE3FAF"/>
    <w:rsid w:val="150E5718"/>
    <w:rsid w:val="15E12D5C"/>
    <w:rsid w:val="170A2239"/>
    <w:rsid w:val="170DCE39"/>
    <w:rsid w:val="1735A8EE"/>
    <w:rsid w:val="178323E0"/>
    <w:rsid w:val="17B02162"/>
    <w:rsid w:val="18BB464A"/>
    <w:rsid w:val="18D33FB7"/>
    <w:rsid w:val="18DAFA6C"/>
    <w:rsid w:val="190FD2C6"/>
    <w:rsid w:val="1928428D"/>
    <w:rsid w:val="1990B6DC"/>
    <w:rsid w:val="19C56F13"/>
    <w:rsid w:val="1A336775"/>
    <w:rsid w:val="1A951D2E"/>
    <w:rsid w:val="1A9D6E60"/>
    <w:rsid w:val="1AF5A3F7"/>
    <w:rsid w:val="1B36D1A8"/>
    <w:rsid w:val="1B4C5C88"/>
    <w:rsid w:val="1B5BE1A4"/>
    <w:rsid w:val="1B63CF2A"/>
    <w:rsid w:val="1BC55212"/>
    <w:rsid w:val="1C1A54E8"/>
    <w:rsid w:val="1C3713B2"/>
    <w:rsid w:val="1C46891C"/>
    <w:rsid w:val="1C7EFFF9"/>
    <w:rsid w:val="1D7F74D4"/>
    <w:rsid w:val="1E55AEB4"/>
    <w:rsid w:val="1EB6684E"/>
    <w:rsid w:val="1EB7646D"/>
    <w:rsid w:val="201B5569"/>
    <w:rsid w:val="202F8598"/>
    <w:rsid w:val="20344AF5"/>
    <w:rsid w:val="20D63240"/>
    <w:rsid w:val="2102FCF1"/>
    <w:rsid w:val="214FAE95"/>
    <w:rsid w:val="21B35A74"/>
    <w:rsid w:val="21D0E59F"/>
    <w:rsid w:val="2241DDF1"/>
    <w:rsid w:val="23005135"/>
    <w:rsid w:val="234FF51E"/>
    <w:rsid w:val="236B3242"/>
    <w:rsid w:val="23C811CA"/>
    <w:rsid w:val="23D85082"/>
    <w:rsid w:val="24AFF673"/>
    <w:rsid w:val="24CB7BFD"/>
    <w:rsid w:val="24FB6ED7"/>
    <w:rsid w:val="2555370A"/>
    <w:rsid w:val="25A1E8AE"/>
    <w:rsid w:val="25FED90A"/>
    <w:rsid w:val="265F92A4"/>
    <w:rsid w:val="2777CE1B"/>
    <w:rsid w:val="27B50A55"/>
    <w:rsid w:val="27CC3A74"/>
    <w:rsid w:val="281AB185"/>
    <w:rsid w:val="282E86AA"/>
    <w:rsid w:val="288F687D"/>
    <w:rsid w:val="2893FB09"/>
    <w:rsid w:val="2951A4FF"/>
    <w:rsid w:val="29D3D828"/>
    <w:rsid w:val="2A212049"/>
    <w:rsid w:val="2ABE4CCF"/>
    <w:rsid w:val="2ADF938D"/>
    <w:rsid w:val="2B713C20"/>
    <w:rsid w:val="2B817AD8"/>
    <w:rsid w:val="2C9068FE"/>
    <w:rsid w:val="2D022A9E"/>
    <w:rsid w:val="2DB05F2A"/>
    <w:rsid w:val="2DC85897"/>
    <w:rsid w:val="2F320077"/>
    <w:rsid w:val="2F36C5D4"/>
    <w:rsid w:val="2FCF2CFD"/>
    <w:rsid w:val="30522974"/>
    <w:rsid w:val="3069F010"/>
    <w:rsid w:val="30925B06"/>
    <w:rsid w:val="31408F92"/>
    <w:rsid w:val="3156C07F"/>
    <w:rsid w:val="31721FA0"/>
    <w:rsid w:val="31DF1BE3"/>
    <w:rsid w:val="322BCD87"/>
    <w:rsid w:val="3240D19C"/>
    <w:rsid w:val="335C026B"/>
    <w:rsid w:val="33AC7D4D"/>
    <w:rsid w:val="342A1DEA"/>
    <w:rsid w:val="34979B3B"/>
    <w:rsid w:val="34BC5CFA"/>
    <w:rsid w:val="35CB4B20"/>
    <w:rsid w:val="3703D4A7"/>
    <w:rsid w:val="370CBADB"/>
    <w:rsid w:val="378D2897"/>
    <w:rsid w:val="37FB20F9"/>
    <w:rsid w:val="38B5A2C6"/>
    <w:rsid w:val="391B49F6"/>
    <w:rsid w:val="391EE063"/>
    <w:rsid w:val="39334363"/>
    <w:rsid w:val="3959B308"/>
    <w:rsid w:val="39E20E6C"/>
    <w:rsid w:val="3A27B78C"/>
    <w:rsid w:val="3AD539E7"/>
    <w:rsid w:val="3B55A7A3"/>
    <w:rsid w:val="3C2555BE"/>
    <w:rsid w:val="3C2D1073"/>
    <w:rsid w:val="3CDC0E4D"/>
    <w:rsid w:val="3D9A4EC0"/>
    <w:rsid w:val="3DFB085A"/>
    <w:rsid w:val="3E88E7AF"/>
    <w:rsid w:val="3EADF7AB"/>
    <w:rsid w:val="3F6C6AEF"/>
    <w:rsid w:val="3FB94F64"/>
    <w:rsid w:val="417AFA0A"/>
    <w:rsid w:val="41A7C4BB"/>
    <w:rsid w:val="4200C493"/>
    <w:rsid w:val="428AB17E"/>
    <w:rsid w:val="430BE888"/>
    <w:rsid w:val="436D6B70"/>
    <w:rsid w:val="43B329B7"/>
    <w:rsid w:val="4409C0FD"/>
    <w:rsid w:val="44A1C49C"/>
    <w:rsid w:val="44D580B4"/>
    <w:rsid w:val="44E5BF6C"/>
    <w:rsid w:val="44F6C772"/>
    <w:rsid w:val="456FBF0B"/>
    <w:rsid w:val="4673ADFA"/>
    <w:rsid w:val="46777738"/>
    <w:rsid w:val="46A20B25"/>
    <w:rsid w:val="471207D8"/>
    <w:rsid w:val="471A27D1"/>
    <w:rsid w:val="477BDD8A"/>
    <w:rsid w:val="479B91AC"/>
    <w:rsid w:val="47C8ADD9"/>
    <w:rsid w:val="484A8F86"/>
    <w:rsid w:val="48A74D11"/>
    <w:rsid w:val="48EC4400"/>
    <w:rsid w:val="4950EF11"/>
    <w:rsid w:val="49B1A8AB"/>
    <w:rsid w:val="4A701BEF"/>
    <w:rsid w:val="4A85E952"/>
    <w:rsid w:val="4B07205C"/>
    <w:rsid w:val="4B1695C6"/>
    <w:rsid w:val="4B1E507B"/>
    <w:rsid w:val="4B7818AE"/>
    <w:rsid w:val="4BD13FCC"/>
    <w:rsid w:val="4BE61110"/>
    <w:rsid w:val="4D06A74B"/>
    <w:rsid w:val="4D5E650C"/>
    <w:rsid w:val="4D622E4A"/>
    <w:rsid w:val="4D9F6A84"/>
    <w:rsid w:val="4E19E2F8"/>
    <w:rsid w:val="4E3C9C5F"/>
    <w:rsid w:val="4E6A2B09"/>
    <w:rsid w:val="501045D5"/>
    <w:rsid w:val="505440A5"/>
    <w:rsid w:val="50DEF7D1"/>
    <w:rsid w:val="51D1272D"/>
    <w:rsid w:val="5284167E"/>
    <w:rsid w:val="53214304"/>
    <w:rsid w:val="538B49EF"/>
    <w:rsid w:val="53BC0617"/>
    <w:rsid w:val="5400FD06"/>
    <w:rsid w:val="54627FEE"/>
    <w:rsid w:val="54BF704A"/>
    <w:rsid w:val="5613555F"/>
    <w:rsid w:val="56AE1872"/>
    <w:rsid w:val="574FFFBD"/>
    <w:rsid w:val="57B182A5"/>
    <w:rsid w:val="590567BA"/>
    <w:rsid w:val="591D6127"/>
    <w:rsid w:val="59534DF1"/>
    <w:rsid w:val="595B66AF"/>
    <w:rsid w:val="597EE40F"/>
    <w:rsid w:val="5A421218"/>
    <w:rsid w:val="5A5ED0E2"/>
    <w:rsid w:val="5ADF3E9E"/>
    <w:rsid w:val="5B044E9A"/>
    <w:rsid w:val="5B5D319C"/>
    <w:rsid w:val="5BA29770"/>
    <w:rsid w:val="5BBEF8A0"/>
    <w:rsid w:val="5BC2C1DE"/>
    <w:rsid w:val="5BEF3707"/>
    <w:rsid w:val="5C70F66A"/>
    <w:rsid w:val="5D342473"/>
    <w:rsid w:val="5E274FEE"/>
    <w:rsid w:val="5E5B0C06"/>
    <w:rsid w:val="5F52F246"/>
    <w:rsid w:val="5FBB6695"/>
    <w:rsid w:val="600126D2"/>
    <w:rsid w:val="60CD26DD"/>
    <w:rsid w:val="60D120B9"/>
    <w:rsid w:val="60EC64C7"/>
    <w:rsid w:val="61280E65"/>
    <w:rsid w:val="617D753D"/>
    <w:rsid w:val="61DAFDB6"/>
    <w:rsid w:val="62000DB2"/>
    <w:rsid w:val="6207FB38"/>
    <w:rsid w:val="6423A0E2"/>
    <w:rsid w:val="646681F8"/>
    <w:rsid w:val="6469C4A9"/>
    <w:rsid w:val="64F9DAC2"/>
    <w:rsid w:val="6582FF52"/>
    <w:rsid w:val="65EC3CEF"/>
    <w:rsid w:val="65FD77C6"/>
    <w:rsid w:val="662F87A3"/>
    <w:rsid w:val="664DBFD7"/>
    <w:rsid w:val="66EC26F3"/>
    <w:rsid w:val="67242C88"/>
    <w:rsid w:val="682796BB"/>
    <w:rsid w:val="6837D573"/>
    <w:rsid w:val="686C8DAA"/>
    <w:rsid w:val="687511AD"/>
    <w:rsid w:val="693FD232"/>
    <w:rsid w:val="69C5C401"/>
    <w:rsid w:val="69C98D3F"/>
    <w:rsid w:val="69FE4576"/>
    <w:rsid w:val="6A163EE3"/>
    <w:rsid w:val="6A6C3DD8"/>
    <w:rsid w:val="6B6EDEBD"/>
    <w:rsid w:val="6B6FA80B"/>
    <w:rsid w:val="6B769972"/>
    <w:rsid w:val="6B9CA58D"/>
    <w:rsid w:val="6BF96318"/>
    <w:rsid w:val="6D03BEB2"/>
    <w:rsid w:val="6D04BAD1"/>
    <w:rsid w:val="6D85F1DB"/>
    <w:rsid w:val="6E68ABCD"/>
    <w:rsid w:val="6E79E6A4"/>
    <w:rsid w:val="6ECA2EB5"/>
    <w:rsid w:val="6EF6934A"/>
    <w:rsid w:val="716BF8FF"/>
    <w:rsid w:val="716EEE57"/>
    <w:rsid w:val="71B88D10"/>
    <w:rsid w:val="72CA583D"/>
    <w:rsid w:val="74310DD8"/>
    <w:rsid w:val="745E0B5A"/>
    <w:rsid w:val="7517B941"/>
    <w:rsid w:val="75D62C85"/>
    <w:rsid w:val="760AE4BC"/>
    <w:rsid w:val="763EA0D4"/>
    <w:rsid w:val="765C28EC"/>
    <w:rsid w:val="76D5A541"/>
    <w:rsid w:val="76E1516D"/>
    <w:rsid w:val="77430726"/>
    <w:rsid w:val="774B5858"/>
    <w:rsid w:val="77A38DEF"/>
    <w:rsid w:val="77E4BBA0"/>
    <w:rsid w:val="7809CB9C"/>
    <w:rsid w:val="786E76AD"/>
    <w:rsid w:val="78E4FDAA"/>
    <w:rsid w:val="792CE9F1"/>
    <w:rsid w:val="796DEF69"/>
    <w:rsid w:val="79D72D06"/>
    <w:rsid w:val="79E867DD"/>
    <w:rsid w:val="7AAC4EE4"/>
    <w:rsid w:val="7B0398AC"/>
    <w:rsid w:val="7B0B8632"/>
    <w:rsid w:val="7B654E65"/>
    <w:rsid w:val="7BDECABA"/>
    <w:rsid w:val="7C1EFC4C"/>
    <w:rsid w:val="7CAD7CB6"/>
    <w:rsid w:val="7CC93F61"/>
    <w:rsid w:val="7CCD63A9"/>
    <w:rsid w:val="7D2BFA90"/>
    <w:rsid w:val="7D87B2A5"/>
    <w:rsid w:val="7DB0E6E9"/>
    <w:rsid w:val="7DD9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FB37F"/>
  <w15:chartTrackingRefBased/>
  <w15:docId w15:val="{310763CE-0EC6-8342-9393-C692E0C05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5B3"/>
  </w:style>
  <w:style w:type="paragraph" w:styleId="Heading1">
    <w:name w:val="heading 1"/>
    <w:basedOn w:val="Normal"/>
    <w:next w:val="Normal"/>
    <w:link w:val="Heading1Char"/>
    <w:uiPriority w:val="9"/>
    <w:qFormat/>
    <w:rsid w:val="000E1EA0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0FE8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70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0FD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77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277B7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77B76"/>
    <w:pPr>
      <w:ind w:left="720"/>
      <w:contextualSpacing/>
    </w:pPr>
  </w:style>
  <w:style w:type="table" w:styleId="TableGrid">
    <w:name w:val="Table Grid"/>
    <w:basedOn w:val="TableNormal"/>
    <w:uiPriority w:val="39"/>
    <w:rsid w:val="00131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3B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BAE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652A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0E1E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4119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21D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1DB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7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74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FA13BA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A13BA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FA13BA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FA13BA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A13BA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A13BA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A13BA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A13BA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A13BA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A13BA"/>
    <w:pPr>
      <w:spacing w:after="0"/>
      <w:ind w:left="1760"/>
    </w:pPr>
    <w:rPr>
      <w:rFonts w:cstheme="minorHAnsi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4369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4369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43694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920FE8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70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oken">
    <w:name w:val="token"/>
    <w:basedOn w:val="DefaultParagraphFont"/>
    <w:rsid w:val="00D5702C"/>
  </w:style>
  <w:style w:type="character" w:customStyle="1" w:styleId="Heading4Char">
    <w:name w:val="Heading 4 Char"/>
    <w:basedOn w:val="DefaultParagraphFont"/>
    <w:link w:val="Heading4"/>
    <w:uiPriority w:val="9"/>
    <w:semiHidden/>
    <w:rsid w:val="00690FD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fontstyle01">
    <w:name w:val="fontstyle01"/>
    <w:basedOn w:val="DefaultParagraphFont"/>
    <w:rsid w:val="00DE3875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DE3875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character" w:customStyle="1" w:styleId="fontstyle11">
    <w:name w:val="fontstyle11"/>
    <w:basedOn w:val="DefaultParagraphFont"/>
    <w:rsid w:val="00DE3875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styleId="Strong">
    <w:name w:val="Strong"/>
    <w:basedOn w:val="DefaultParagraphFont"/>
    <w:uiPriority w:val="22"/>
    <w:qFormat/>
    <w:rsid w:val="00601700"/>
    <w:rPr>
      <w:b/>
      <w:bCs/>
    </w:rPr>
  </w:style>
  <w:style w:type="paragraph" w:customStyle="1" w:styleId="ng-star-inserted">
    <w:name w:val="ng-star-inserted"/>
    <w:basedOn w:val="Normal"/>
    <w:rsid w:val="006017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g-star-inserted1">
    <w:name w:val="ng-star-inserted1"/>
    <w:basedOn w:val="DefaultParagraphFont"/>
    <w:rsid w:val="00601700"/>
  </w:style>
  <w:style w:type="character" w:customStyle="1" w:styleId="inline-code">
    <w:name w:val="inline-code"/>
    <w:basedOn w:val="DefaultParagraphFont"/>
    <w:rsid w:val="00601700"/>
  </w:style>
  <w:style w:type="paragraph" w:customStyle="1" w:styleId="ng-star-inserted2">
    <w:name w:val="ng-star-inserted2"/>
    <w:basedOn w:val="Normal"/>
    <w:rsid w:val="00D652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ljs-string">
    <w:name w:val="hljs-string"/>
    <w:basedOn w:val="DefaultParagraphFont"/>
    <w:rsid w:val="00D652BA"/>
  </w:style>
  <w:style w:type="character" w:customStyle="1" w:styleId="hljs-comment">
    <w:name w:val="hljs-comment"/>
    <w:basedOn w:val="DefaultParagraphFont"/>
    <w:rsid w:val="00D652BA"/>
  </w:style>
  <w:style w:type="character" w:customStyle="1" w:styleId="hljs-number">
    <w:name w:val="hljs-number"/>
    <w:basedOn w:val="DefaultParagraphFont"/>
    <w:rsid w:val="00D652BA"/>
  </w:style>
  <w:style w:type="character" w:customStyle="1" w:styleId="disclaimer">
    <w:name w:val="disclaimer"/>
    <w:basedOn w:val="DefaultParagraphFont"/>
    <w:rsid w:val="00D652BA"/>
  </w:style>
  <w:style w:type="character" w:customStyle="1" w:styleId="language">
    <w:name w:val="language"/>
    <w:basedOn w:val="DefaultParagraphFont"/>
    <w:rsid w:val="00D652BA"/>
  </w:style>
  <w:style w:type="character" w:styleId="FollowedHyperlink">
    <w:name w:val="FollowedHyperlink"/>
    <w:basedOn w:val="DefaultParagraphFont"/>
    <w:uiPriority w:val="99"/>
    <w:semiHidden/>
    <w:unhideWhenUsed/>
    <w:rsid w:val="000A2B68"/>
    <w:rPr>
      <w:color w:val="954F72" w:themeColor="followedHyperlink"/>
      <w:u w:val="single"/>
    </w:rPr>
  </w:style>
  <w:style w:type="character" w:customStyle="1" w:styleId="router-outlet-wrapper">
    <w:name w:val="router-outlet-wrapper"/>
    <w:basedOn w:val="DefaultParagraphFont"/>
    <w:rsid w:val="00EE71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9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8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4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0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1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1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87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52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33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205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30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1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61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31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4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0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537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363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2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95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05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066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00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3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8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8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51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6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74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390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4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0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2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51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01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443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2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9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14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96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05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8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5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6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9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36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09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9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96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4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9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93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04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283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120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034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60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48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70368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45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42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34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8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832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012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90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9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9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83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93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422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60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Oleg-cmd/blp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olevegic/Library/Group%20Containers/UBF8T346G9.Office/User%20Content.localized/Templates.localized/&#1054;&#1058;&#1063;&#1045;&#1058;_&#1048;&#1052;&#1058;&#1054;_&#1058;&#1045;&#1052;&#1055;&#1051;&#1045;&#1048;&#774;&#1058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F55770C07FEAA45821617C74926F18D" ma:contentTypeVersion="4" ma:contentTypeDescription="Создание документа." ma:contentTypeScope="" ma:versionID="b4bbbe533756f87fbef423dcce08aa19">
  <xsd:schema xmlns:xsd="http://www.w3.org/2001/XMLSchema" xmlns:xs="http://www.w3.org/2001/XMLSchema" xmlns:p="http://schemas.microsoft.com/office/2006/metadata/properties" xmlns:ns3="a092e4cb-f783-4bcc-b2df-17dc3c07a1ed" targetNamespace="http://schemas.microsoft.com/office/2006/metadata/properties" ma:root="true" ma:fieldsID="8221be6ae737099ead4f7e6a6dae9491" ns3:_="">
    <xsd:import namespace="a092e4cb-f783-4bcc-b2df-17dc3c07a1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2e4cb-f783-4bcc-b2df-17dc3c07a1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5315D8-ED7B-441A-8DCD-61D49F05F3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DA5008-8161-4CDF-81FB-0E5FBAECCF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92e4cb-f783-4bcc-b2df-17dc3c07a1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DC6B559-B556-4C5E-A5FD-68EFC320B35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F6CAA81-251C-4824-BBB2-4A82A9F0ABE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ОТЧЕТ_ИМТО_ТЕМПЛЕЙТ.dotx</Template>
  <TotalTime>0</TotalTime>
  <Pages>9</Pages>
  <Words>1579</Words>
  <Characters>9006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Selanta</dc:creator>
  <cp:keywords/>
  <dc:description/>
  <cp:lastModifiedBy>Селянта Олег Дмитриевич</cp:lastModifiedBy>
  <cp:revision>2</cp:revision>
  <cp:lastPrinted>2025-03-07T11:53:00Z</cp:lastPrinted>
  <dcterms:created xsi:type="dcterms:W3CDTF">2025-06-10T16:19:00Z</dcterms:created>
  <dcterms:modified xsi:type="dcterms:W3CDTF">2025-06-10T16:19:00Z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0x010100FF55770C07FEAA45821617C74926F18D</vt:lpwstr>
  </property>
</Properties>
</file>