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BEE" w14:textId="77777777" w:rsidR="00DE3875" w:rsidRPr="00B9118B" w:rsidRDefault="00DE3875" w:rsidP="00DE3875">
      <w:pPr>
        <w:jc w:val="center"/>
        <w:rPr>
          <w:rStyle w:val="fontstyle01"/>
          <w:rFonts w:ascii="Times New Roman" w:hAnsi="Times New Roman" w:cs="Times New Roman"/>
        </w:rPr>
      </w:pPr>
      <w:r w:rsidRPr="00B9118B">
        <w:rPr>
          <w:rStyle w:val="fontstyle01"/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03B1F1A" w14:textId="77777777" w:rsidR="00DE3875" w:rsidRPr="00B9118B" w:rsidRDefault="00DE3875" w:rsidP="00DE3875">
      <w:pPr>
        <w:jc w:val="center"/>
        <w:rPr>
          <w:rStyle w:val="fontstyle01"/>
          <w:rFonts w:ascii="Times New Roman" w:hAnsi="Times New Roman" w:cs="Times New Roman"/>
        </w:rPr>
      </w:pPr>
      <w:r w:rsidRPr="00B9118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9118B">
        <w:rPr>
          <w:rStyle w:val="fontstyle01"/>
          <w:rFonts w:ascii="Times New Roman" w:hAnsi="Times New Roman" w:cs="Times New Roman"/>
        </w:rPr>
        <w:t>ФЕДЕРАЛЬНОЕ ГОСУДАРСТВЕННОЕ АВТОНОМНОЕ</w:t>
      </w:r>
      <w:r w:rsidRPr="00B911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9118B">
        <w:rPr>
          <w:rStyle w:val="fontstyle01"/>
          <w:rFonts w:ascii="Times New Roman" w:hAnsi="Times New Roman" w:cs="Times New Roman"/>
        </w:rPr>
        <w:t>ОБРАЗОВАТЕЛЬНОЕ УЧРЕЖДЕНИЕ ВЫСШЕГО ОБРАЗОВАНИЯ</w:t>
      </w:r>
      <w:r w:rsidRPr="00B911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9118B">
        <w:rPr>
          <w:rStyle w:val="fontstyle01"/>
          <w:rFonts w:ascii="Times New Roman" w:hAnsi="Times New Roman" w:cs="Times New Roman"/>
          <w:noProof/>
        </w:rPr>
        <w:t>«Санкт-Петербургский национальный исследовательский университет</w:t>
      </w:r>
      <w:r w:rsidRPr="00B9118B">
        <w:rPr>
          <w:rFonts w:ascii="Times New Roman" w:hAnsi="Times New Roman" w:cs="Times New Roman"/>
          <w:noProof/>
          <w:color w:val="000000"/>
          <w:sz w:val="24"/>
          <w:szCs w:val="24"/>
        </w:rPr>
        <w:br/>
      </w:r>
      <w:r w:rsidRPr="00B9118B">
        <w:rPr>
          <w:rStyle w:val="fontstyle01"/>
          <w:rFonts w:ascii="Times New Roman" w:hAnsi="Times New Roman" w:cs="Times New Roman"/>
          <w:noProof/>
        </w:rPr>
        <w:t>информационных технологий, механики и оптики»</w:t>
      </w:r>
    </w:p>
    <w:p w14:paraId="7724E2A9" w14:textId="77777777" w:rsidR="00DE3875" w:rsidRPr="00B9118B" w:rsidRDefault="00DE3875" w:rsidP="00DE3875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B9118B">
        <w:rPr>
          <w:rFonts w:ascii="Times New Roman" w:hAnsi="Times New Roman" w:cs="Times New Roman"/>
          <w:color w:val="000000"/>
        </w:rPr>
        <w:br/>
      </w:r>
      <w:r w:rsidRPr="00B9118B">
        <w:rPr>
          <w:rStyle w:val="fontstyle01"/>
          <w:rFonts w:ascii="Times New Roman" w:hAnsi="Times New Roman" w:cs="Times New Roman"/>
          <w:sz w:val="28"/>
          <w:szCs w:val="28"/>
        </w:rPr>
        <w:t xml:space="preserve">ФАКУЛЬТЕТ ПРОГРАММНОЙ ИНЖЕНЕРИИ И </w:t>
      </w:r>
      <w:r w:rsidRPr="00B9118B">
        <w:rPr>
          <w:rStyle w:val="fontstyle01"/>
          <w:rFonts w:ascii="Times New Roman" w:hAnsi="Times New Roman" w:cs="Times New Roman"/>
          <w:sz w:val="28"/>
          <w:szCs w:val="28"/>
        </w:rPr>
        <w:br/>
        <w:t>КОМПЬЮТЕРНОЙ ТЕХНИКИ</w:t>
      </w:r>
    </w:p>
    <w:p w14:paraId="5D1872C4" w14:textId="77777777" w:rsidR="00DE3875" w:rsidRPr="00B9118B" w:rsidRDefault="00DE3875" w:rsidP="00DE3875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DF7BDB8" w14:textId="77777777" w:rsidR="00DE3875" w:rsidRPr="00B9118B" w:rsidRDefault="00DE3875" w:rsidP="00DE3875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43600A0" w14:textId="4A4E3374" w:rsidR="00DE3875" w:rsidRPr="00E70800" w:rsidRDefault="00DE3875" w:rsidP="00DE3875">
      <w:pPr>
        <w:spacing w:line="240" w:lineRule="auto"/>
        <w:jc w:val="center"/>
        <w:rPr>
          <w:rStyle w:val="fontstyle21"/>
          <w:rFonts w:ascii="Times New Roman" w:hAnsi="Times New Roman" w:cs="Times New Roman"/>
        </w:rPr>
      </w:pPr>
      <w:r w:rsidRPr="00B9118B">
        <w:rPr>
          <w:rStyle w:val="fontstyle01"/>
          <w:rFonts w:ascii="Times New Roman" w:hAnsi="Times New Roman" w:cs="Times New Roman"/>
          <w:szCs w:val="36"/>
        </w:rPr>
        <w:t>ОТЧЁТ</w:t>
      </w:r>
      <w:r w:rsidRPr="00B9118B">
        <w:rPr>
          <w:rStyle w:val="fontstyle21"/>
          <w:rFonts w:ascii="Times New Roman" w:hAnsi="Times New Roman" w:cs="Times New Roman"/>
        </w:rPr>
        <w:br/>
        <w:t>ПО ЛАБОРАТОРНОЙ РАБОТЕ №</w:t>
      </w:r>
      <w:r w:rsidR="00E70800" w:rsidRPr="00E70800">
        <w:rPr>
          <w:rStyle w:val="fontstyle21"/>
          <w:rFonts w:ascii="Times New Roman" w:hAnsi="Times New Roman" w:cs="Times New Roman"/>
        </w:rPr>
        <w:t>3</w:t>
      </w:r>
    </w:p>
    <w:p w14:paraId="56C2F096" w14:textId="0FDDA14D" w:rsidR="00DE3875" w:rsidRPr="00B9118B" w:rsidRDefault="00DE3875" w:rsidP="00DE3875">
      <w:pPr>
        <w:spacing w:line="276" w:lineRule="auto"/>
        <w:jc w:val="center"/>
        <w:rPr>
          <w:rStyle w:val="fontstyle01"/>
          <w:rFonts w:ascii="Times New Roman" w:hAnsi="Times New Roman" w:cs="Times New Roman"/>
          <w:b/>
          <w:bCs/>
          <w:sz w:val="32"/>
          <w:szCs w:val="32"/>
        </w:rPr>
      </w:pPr>
      <w:r w:rsidRPr="00B9118B">
        <w:rPr>
          <w:rStyle w:val="fontstyle01"/>
          <w:rFonts w:ascii="Times New Roman" w:hAnsi="Times New Roman" w:cs="Times New Roman"/>
          <w:noProof/>
          <w:sz w:val="32"/>
          <w:szCs w:val="32"/>
        </w:rPr>
        <w:t>по дисциплине</w:t>
      </w:r>
      <w:r w:rsidRPr="00B9118B">
        <w:rPr>
          <w:rFonts w:ascii="Times New Roman" w:hAnsi="Times New Roman" w:cs="Times New Roman"/>
          <w:noProof/>
          <w:color w:val="000000"/>
          <w:sz w:val="32"/>
          <w:szCs w:val="32"/>
        </w:rPr>
        <w:br/>
      </w:r>
      <w:r w:rsidRPr="00B9118B">
        <w:rPr>
          <w:rStyle w:val="fontstyle01"/>
          <w:rFonts w:ascii="Times New Roman" w:hAnsi="Times New Roman" w:cs="Times New Roman"/>
          <w:sz w:val="32"/>
          <w:szCs w:val="32"/>
        </w:rPr>
        <w:t>«</w:t>
      </w:r>
      <w:r w:rsidR="00FD1378" w:rsidRPr="00FD1378">
        <w:rPr>
          <w:rStyle w:val="fontstyle01"/>
          <w:rFonts w:ascii="Times New Roman" w:hAnsi="Times New Roman" w:cs="Times New Roman"/>
          <w:sz w:val="32"/>
          <w:szCs w:val="32"/>
        </w:rPr>
        <w:t>Бизнес-логика программных систем</w:t>
      </w:r>
      <w:r w:rsidRPr="00B9118B">
        <w:rPr>
          <w:rStyle w:val="fontstyle01"/>
          <w:rFonts w:ascii="Times New Roman" w:hAnsi="Times New Roman" w:cs="Times New Roman"/>
          <w:sz w:val="32"/>
          <w:szCs w:val="32"/>
        </w:rPr>
        <w:t>»</w:t>
      </w:r>
      <w:r w:rsidRPr="00B9118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9118B">
        <w:rPr>
          <w:rStyle w:val="fontstyle01"/>
          <w:rFonts w:ascii="Times New Roman" w:hAnsi="Times New Roman" w:cs="Times New Roman"/>
          <w:sz w:val="32"/>
          <w:szCs w:val="32"/>
        </w:rPr>
        <w:t>Вариант №</w:t>
      </w:r>
      <w:r w:rsidR="00FD1378">
        <w:rPr>
          <w:rStyle w:val="fontstyle01"/>
          <w:rFonts w:ascii="Times New Roman" w:hAnsi="Times New Roman" w:cs="Times New Roman"/>
          <w:sz w:val="32"/>
          <w:szCs w:val="32"/>
        </w:rPr>
        <w:t>11</w:t>
      </w:r>
      <w:r w:rsidR="00E70800" w:rsidRPr="009F0EF2">
        <w:rPr>
          <w:rStyle w:val="fontstyle01"/>
          <w:rFonts w:ascii="Times New Roman" w:hAnsi="Times New Roman" w:cs="Times New Roman"/>
          <w:sz w:val="32"/>
          <w:szCs w:val="32"/>
        </w:rPr>
        <w:t>3</w:t>
      </w:r>
      <w:r w:rsidR="00FD1378">
        <w:rPr>
          <w:rStyle w:val="fontstyle01"/>
          <w:rFonts w:ascii="Times New Roman" w:hAnsi="Times New Roman" w:cs="Times New Roman"/>
          <w:sz w:val="32"/>
          <w:szCs w:val="32"/>
        </w:rPr>
        <w:t>5</w:t>
      </w:r>
    </w:p>
    <w:p w14:paraId="0F948B14" w14:textId="77777777" w:rsidR="00DE3875" w:rsidRPr="00B9118B" w:rsidRDefault="00DE3875" w:rsidP="00DE3875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0A836E9" w14:textId="77777777" w:rsidR="00DE3875" w:rsidRPr="00B9118B" w:rsidRDefault="00DE3875" w:rsidP="00DE387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04F6EC5" w14:textId="77777777" w:rsidR="00DE3875" w:rsidRPr="00B9118B" w:rsidRDefault="00DE3875" w:rsidP="00DE387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2596B82" w14:textId="0207B636" w:rsidR="00DE3875" w:rsidRPr="00FD1378" w:rsidRDefault="00DE3875" w:rsidP="00DE3875">
      <w:pPr>
        <w:jc w:val="right"/>
        <w:rPr>
          <w:rStyle w:val="fontstyle11"/>
          <w:rFonts w:ascii="Times New Roman" w:hAnsi="Times New Roman" w:cs="Times New Roman"/>
        </w:rPr>
      </w:pPr>
      <w:r w:rsidRPr="00B9118B">
        <w:rPr>
          <w:rStyle w:val="fontstyle01"/>
          <w:rFonts w:ascii="Times New Roman" w:hAnsi="Times New Roman" w:cs="Times New Roman"/>
          <w:sz w:val="28"/>
          <w:szCs w:val="28"/>
        </w:rPr>
        <w:t>Выполнил</w:t>
      </w:r>
      <w:r>
        <w:rPr>
          <w:rStyle w:val="fontstyle01"/>
          <w:rFonts w:ascii="Times New Roman" w:hAnsi="Times New Roman" w:cs="Times New Roman"/>
          <w:sz w:val="28"/>
          <w:szCs w:val="28"/>
        </w:rPr>
        <w:t>и</w:t>
      </w:r>
      <w:r w:rsidRPr="00B9118B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B911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B9118B">
        <w:rPr>
          <w:rStyle w:val="fontstyle11"/>
          <w:rFonts w:ascii="Times New Roman" w:hAnsi="Times New Roman" w:cs="Times New Roman"/>
        </w:rPr>
        <w:t>Студент группы P3</w:t>
      </w:r>
      <w:r>
        <w:rPr>
          <w:rStyle w:val="fontstyle11"/>
          <w:rFonts w:ascii="Times New Roman" w:hAnsi="Times New Roman" w:cs="Times New Roman"/>
        </w:rPr>
        <w:t>3</w:t>
      </w:r>
      <w:r w:rsidRPr="00B9118B">
        <w:rPr>
          <w:rStyle w:val="fontstyle11"/>
          <w:rFonts w:ascii="Times New Roman" w:hAnsi="Times New Roman" w:cs="Times New Roman"/>
        </w:rPr>
        <w:t>14</w:t>
      </w:r>
      <w:r>
        <w:rPr>
          <w:rStyle w:val="fontstyle11"/>
          <w:rFonts w:ascii="Times New Roman" w:hAnsi="Times New Roman" w:cs="Times New Roman"/>
        </w:rPr>
        <w:br/>
      </w:r>
      <w:proofErr w:type="spellStart"/>
      <w:r>
        <w:rPr>
          <w:rStyle w:val="fontstyle11"/>
          <w:rFonts w:ascii="Times New Roman" w:hAnsi="Times New Roman" w:cs="Times New Roman"/>
        </w:rPr>
        <w:t>Селянта</w:t>
      </w:r>
      <w:proofErr w:type="spellEnd"/>
      <w:r>
        <w:rPr>
          <w:rStyle w:val="fontstyle11"/>
          <w:rFonts w:ascii="Times New Roman" w:hAnsi="Times New Roman" w:cs="Times New Roman"/>
        </w:rPr>
        <w:t xml:space="preserve"> Олег Дмитриевич</w:t>
      </w:r>
      <w:r w:rsidRPr="00B911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118B">
        <w:rPr>
          <w:rStyle w:val="fontstyle01"/>
          <w:rFonts w:ascii="Times New Roman" w:hAnsi="Times New Roman" w:cs="Times New Roman"/>
          <w:sz w:val="28"/>
          <w:szCs w:val="28"/>
        </w:rPr>
        <w:t>Преподаватель:</w:t>
      </w:r>
      <w:r w:rsidRPr="00B911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/>
      </w:r>
      <w:proofErr w:type="spellStart"/>
      <w:r w:rsidR="00FD1378">
        <w:rPr>
          <w:rStyle w:val="fontstyle11"/>
          <w:rFonts w:ascii="Times New Roman" w:hAnsi="Times New Roman" w:cs="Times New Roman"/>
        </w:rPr>
        <w:t>Цопа</w:t>
      </w:r>
      <w:proofErr w:type="spellEnd"/>
      <w:r w:rsidR="00FD1378">
        <w:rPr>
          <w:rStyle w:val="fontstyle11"/>
          <w:rFonts w:ascii="Times New Roman" w:hAnsi="Times New Roman" w:cs="Times New Roman"/>
        </w:rPr>
        <w:t xml:space="preserve"> Евгений Алексеевич</w:t>
      </w:r>
    </w:p>
    <w:p w14:paraId="1B7E424E" w14:textId="77777777" w:rsidR="00DE3875" w:rsidRPr="00B9118B" w:rsidRDefault="00DE3875" w:rsidP="00DE3875">
      <w:pPr>
        <w:jc w:val="right"/>
        <w:rPr>
          <w:rStyle w:val="fontstyle11"/>
          <w:rFonts w:ascii="Times New Roman" w:hAnsi="Times New Roman" w:cs="Times New Roman"/>
        </w:rPr>
      </w:pPr>
    </w:p>
    <w:p w14:paraId="55C26946" w14:textId="77777777" w:rsidR="00DE3875" w:rsidRPr="00B9118B" w:rsidRDefault="00DE3875" w:rsidP="00DE3875">
      <w:pPr>
        <w:jc w:val="right"/>
        <w:rPr>
          <w:rStyle w:val="fontstyle11"/>
          <w:rFonts w:ascii="Times New Roman" w:hAnsi="Times New Roman" w:cs="Times New Roman"/>
        </w:rPr>
      </w:pPr>
    </w:p>
    <w:p w14:paraId="1E4D9273" w14:textId="77777777" w:rsidR="00DE3875" w:rsidRPr="00B9118B" w:rsidRDefault="00DE3875" w:rsidP="00DE3875">
      <w:pPr>
        <w:jc w:val="right"/>
        <w:rPr>
          <w:rStyle w:val="fontstyle11"/>
          <w:rFonts w:ascii="Times New Roman" w:hAnsi="Times New Roman" w:cs="Times New Roman"/>
        </w:rPr>
      </w:pPr>
    </w:p>
    <w:p w14:paraId="20F80E76" w14:textId="77777777" w:rsidR="00DE3875" w:rsidRPr="00B9118B" w:rsidRDefault="00DE3875" w:rsidP="00DE3875">
      <w:pPr>
        <w:jc w:val="right"/>
        <w:rPr>
          <w:rStyle w:val="fontstyle11"/>
          <w:rFonts w:ascii="Times New Roman" w:hAnsi="Times New Roman" w:cs="Times New Roman"/>
        </w:rPr>
      </w:pPr>
    </w:p>
    <w:p w14:paraId="674F7FAF" w14:textId="77777777" w:rsidR="00DE3875" w:rsidRPr="00B9118B" w:rsidRDefault="00DE3875" w:rsidP="00DE3875">
      <w:pPr>
        <w:jc w:val="center"/>
        <w:rPr>
          <w:rStyle w:val="fontstyle11"/>
          <w:rFonts w:ascii="Times New Roman" w:hAnsi="Times New Roman" w:cs="Times New Roman"/>
        </w:rPr>
      </w:pPr>
      <w:r w:rsidRPr="00B9118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E2A0BE" wp14:editId="043D6587">
            <wp:extent cx="1988185" cy="783773"/>
            <wp:effectExtent l="0" t="0" r="0" b="0"/>
            <wp:docPr id="4" name="Рисунок 4" descr="Изображение выглядит как черный, темно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черный, темнота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35" cy="8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4CF7" w14:textId="77777777" w:rsidR="00DE3875" w:rsidRDefault="00DE3875" w:rsidP="00DE3875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B9118B">
        <w:rPr>
          <w:rStyle w:val="fontstyle01"/>
          <w:rFonts w:ascii="Times New Roman" w:hAnsi="Times New Roman" w:cs="Times New Roman"/>
          <w:sz w:val="28"/>
          <w:szCs w:val="28"/>
        </w:rPr>
        <w:t>Санкт-Петербург, 2025</w:t>
      </w:r>
    </w:p>
    <w:p w14:paraId="57AF8B40" w14:textId="77777777" w:rsidR="00981A92" w:rsidRPr="00DE3875" w:rsidRDefault="00981A92" w:rsidP="007474D0">
      <w:pPr>
        <w:rPr>
          <w:bCs/>
          <w:sz w:val="28"/>
          <w:szCs w:val="1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-1474817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7E0945" w14:textId="77777777" w:rsidR="00FA13BA" w:rsidRPr="00DE3875" w:rsidRDefault="00DE3875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  <w:lang w:val="ru-RU"/>
            </w:rPr>
          </w:pPr>
          <w:r w:rsidRPr="00DE3875">
            <w:rPr>
              <w:rFonts w:ascii="Times New Roman" w:hAnsi="Times New Roman" w:cs="Times New Roman"/>
              <w:color w:val="auto"/>
              <w:sz w:val="36"/>
              <w:szCs w:val="36"/>
              <w:lang w:val="ru-RU"/>
            </w:rPr>
            <w:t>Оглавление</w:t>
          </w:r>
        </w:p>
        <w:p w14:paraId="297C26FF" w14:textId="0E903CB8" w:rsidR="00547DA8" w:rsidRDefault="00FA13BA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 w:rsidRPr="00FA13BA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0537480" w:history="1">
            <w:r w:rsidR="00547DA8" w:rsidRPr="003D5EAF">
              <w:rPr>
                <w:rStyle w:val="Hyperlink"/>
                <w:rFonts w:ascii="Times New Roman" w:hAnsi="Times New Roman" w:cs="Times New Roman"/>
                <w:noProof/>
              </w:rPr>
              <w:t>Задание</w:t>
            </w:r>
            <w:r w:rsidR="00547DA8">
              <w:rPr>
                <w:noProof/>
                <w:webHidden/>
              </w:rPr>
              <w:tab/>
            </w:r>
            <w:r w:rsidR="00547DA8">
              <w:rPr>
                <w:noProof/>
                <w:webHidden/>
              </w:rPr>
              <w:fldChar w:fldCharType="begin"/>
            </w:r>
            <w:r w:rsidR="00547DA8">
              <w:rPr>
                <w:noProof/>
                <w:webHidden/>
              </w:rPr>
              <w:instrText xml:space="preserve"> PAGEREF _Toc200537480 \h </w:instrText>
            </w:r>
            <w:r w:rsidR="00547DA8">
              <w:rPr>
                <w:noProof/>
                <w:webHidden/>
              </w:rPr>
            </w:r>
            <w:r w:rsidR="00547DA8">
              <w:rPr>
                <w:noProof/>
                <w:webHidden/>
              </w:rPr>
              <w:fldChar w:fldCharType="separate"/>
            </w:r>
            <w:r w:rsidR="00547DA8">
              <w:rPr>
                <w:noProof/>
                <w:webHidden/>
              </w:rPr>
              <w:t>3</w:t>
            </w:r>
            <w:r w:rsidR="00547DA8">
              <w:rPr>
                <w:noProof/>
                <w:webHidden/>
              </w:rPr>
              <w:fldChar w:fldCharType="end"/>
            </w:r>
          </w:hyperlink>
        </w:p>
        <w:p w14:paraId="1AF0C6E0" w14:textId="024D4CFD" w:rsidR="00547DA8" w:rsidRDefault="00547DA8">
          <w:pPr>
            <w:pStyle w:val="TOC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37481" w:history="1">
            <w:r w:rsidRPr="003D5EAF">
              <w:rPr>
                <w:rStyle w:val="Hyperlink"/>
                <w:noProof/>
              </w:rPr>
              <w:t>Внимание! У разных вариантов разный текст задания!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48BB" w14:textId="44893F27" w:rsidR="00547DA8" w:rsidRDefault="00547DA8">
          <w:pPr>
            <w:pStyle w:val="TOC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37482" w:history="1">
            <w:r w:rsidRPr="003D5EAF">
              <w:rPr>
                <w:rStyle w:val="Hyperlink"/>
                <w:noProof/>
              </w:rPr>
              <w:t>Модель потока управления для автоматизируемого бизнес-процесса со всеми внесёнными изменениям: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5011A" w14:textId="4756EF5D" w:rsidR="00547DA8" w:rsidRDefault="00547DA8">
          <w:pPr>
            <w:pStyle w:val="TOC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37483" w:history="1">
            <w:r w:rsidRPr="003D5EAF">
              <w:rPr>
                <w:rStyle w:val="Hyperlink"/>
                <w:noProof/>
              </w:rPr>
              <w:t>UML-диаграммы классов и пакетов разработанного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341D" w14:textId="43CCE30E" w:rsidR="00547DA8" w:rsidRDefault="00547DA8">
          <w:pPr>
            <w:pStyle w:val="TOC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37484" w:history="1">
            <w:r w:rsidRPr="003D5EAF">
              <w:rPr>
                <w:rStyle w:val="Hyperlink"/>
                <w:noProof/>
              </w:rPr>
              <w:t>UML-диаграмма пакетов разработанного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0524" w14:textId="53D4BC9C" w:rsidR="00547DA8" w:rsidRDefault="00547DA8">
          <w:pPr>
            <w:pStyle w:val="TOC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37485" w:history="1">
            <w:r w:rsidRPr="003D5EAF">
              <w:rPr>
                <w:rStyle w:val="Hyperlink"/>
                <w:noProof/>
              </w:rPr>
              <w:t>UML-диаграмма классов для common-dto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104B" w14:textId="6C9D3E42" w:rsidR="00547DA8" w:rsidRDefault="00547DA8">
          <w:pPr>
            <w:pStyle w:val="TOC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37486" w:history="1">
            <w:r w:rsidRPr="003D5EAF">
              <w:rPr>
                <w:rStyle w:val="Hyperlink"/>
                <w:noProof/>
              </w:rPr>
              <w:t>Спецификация REST API для всех публичных интерфейсов разработанного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DB65" w14:textId="316614AC" w:rsidR="00547DA8" w:rsidRDefault="00547DA8">
          <w:pPr>
            <w:pStyle w:val="TOC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37487" w:history="1">
            <w:r w:rsidRPr="003D5EAF">
              <w:rPr>
                <w:rStyle w:val="Hyperlink"/>
                <w:noProof/>
              </w:rPr>
              <w:t>Диаграмма развёртывания (Deployment Diagram), визуализирующая интеграцию с EIS.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9CD7" w14:textId="159AA711" w:rsidR="00547DA8" w:rsidRDefault="00547DA8">
          <w:pPr>
            <w:pStyle w:val="TOC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37488" w:history="1">
            <w:r w:rsidRPr="003D5EAF">
              <w:rPr>
                <w:rStyle w:val="Hyperlink"/>
                <w:noProof/>
              </w:rPr>
              <w:t>Исходный код системы или ссылка на репозиторий с исходным кодом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B434" w14:textId="416B161D" w:rsidR="00547DA8" w:rsidRDefault="00547DA8">
          <w:pPr>
            <w:pStyle w:val="TOC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0537489" w:history="1">
            <w:r w:rsidRPr="003D5EAF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F57C" w14:textId="17830F67" w:rsidR="00FA13BA" w:rsidRPr="00FA13BA" w:rsidRDefault="00FA13B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44750F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224B8037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4582878F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3B976106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3972087C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66BC46B3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5FF13012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42CE03B9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74719A3C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4536DB52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6488A570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693FB2EB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4BBFDD87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1AA25D0F" w14:textId="77777777" w:rsidR="007776F5" w:rsidRDefault="007776F5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1D8DA32" w14:textId="77777777" w:rsidR="00143694" w:rsidRDefault="00DE3875" w:rsidP="00DE3875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200537480"/>
      <w:r w:rsidRPr="00DE3875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Задание</w:t>
      </w:r>
      <w:bookmarkEnd w:id="0"/>
    </w:p>
    <w:p w14:paraId="4F482671" w14:textId="77777777" w:rsidR="009F0EF2" w:rsidRDefault="00DE3875" w:rsidP="009F0EF2">
      <w:pPr>
        <w:pStyle w:val="Heading3"/>
      </w:pPr>
      <w:r>
        <w:br/>
      </w:r>
      <w:bookmarkStart w:id="1" w:name="_Toc200537481"/>
      <w:r w:rsidR="009F0EF2">
        <w:t>Внимание! У разных вариантов разный текст задания!</w:t>
      </w:r>
      <w:bookmarkEnd w:id="1"/>
    </w:p>
    <w:p w14:paraId="1DF7AFB2" w14:textId="77777777" w:rsidR="009F0EF2" w:rsidRDefault="009F0EF2" w:rsidP="009F0EF2">
      <w:pPr>
        <w:pStyle w:val="NormalWeb"/>
      </w:pPr>
      <w:r>
        <w:t>Доработать приложение из лабораторной работы #2, реализовав в нём асинхронное выполнение задач с распределением бизнес-логики между несколькими вычислительными узлами и выполнением периодических операций с использованием планировщика задач, а также интеграцию с внешней информационной системой.</w:t>
      </w:r>
    </w:p>
    <w:p w14:paraId="421BEFB1" w14:textId="77777777" w:rsidR="009F0EF2" w:rsidRDefault="009F0EF2" w:rsidP="009F0EF2">
      <w:pPr>
        <w:pStyle w:val="NormalWeb"/>
      </w:pPr>
      <w:r>
        <w:rPr>
          <w:b/>
          <w:bCs/>
        </w:rPr>
        <w:t>Требования к реализации асинхронной обработки:</w:t>
      </w:r>
    </w:p>
    <w:p w14:paraId="44C743B3" w14:textId="77777777" w:rsidR="009F0EF2" w:rsidRDefault="009F0EF2" w:rsidP="009F0EF2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 xml:space="preserve">Перед выполнением работы </w:t>
      </w:r>
      <w:proofErr w:type="spellStart"/>
      <w:r>
        <w:t>неободимо</w:t>
      </w:r>
      <w:proofErr w:type="spellEnd"/>
      <w:r>
        <w:t xml:space="preserve"> согласовать с преподавателем набор прецедентов, в реализации которых целесообразно использование асинхронного распределённого выполнения задач. Если таких прецедентов использования в имеющейся бизнес-процесса нет, нужно согласовать реализацию новых прецедентов, доработав таким образом модель бизнес-процесса из лабораторной работы #1.</w:t>
      </w:r>
    </w:p>
    <w:p w14:paraId="2B7D012C" w14:textId="77777777" w:rsidR="009F0EF2" w:rsidRDefault="009F0EF2" w:rsidP="009F0EF2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Асинхронное выполнение задач должно использовать модель доставки "очередь сообщений".</w:t>
      </w:r>
    </w:p>
    <w:p w14:paraId="75A2B1F9" w14:textId="77777777" w:rsidR="009F0EF2" w:rsidRDefault="009F0EF2" w:rsidP="009F0EF2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 xml:space="preserve">В качестве провайдера сервиса асинхронного обмена сообщениями необходимо использовать очередь сообщений на базе </w:t>
      </w:r>
      <w:proofErr w:type="spellStart"/>
      <w:r>
        <w:t>RabbitMQ</w:t>
      </w:r>
      <w:proofErr w:type="spellEnd"/>
      <w:r>
        <w:t>.</w:t>
      </w:r>
    </w:p>
    <w:p w14:paraId="7D92981C" w14:textId="77777777" w:rsidR="009F0EF2" w:rsidRDefault="009F0EF2" w:rsidP="009F0EF2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Для отправки сообщений необходимо использовать протокол AMQP 1.0. Библиотеку для реализации отправки сообщений можно взять любую на выбор студента.</w:t>
      </w:r>
    </w:p>
    <w:p w14:paraId="7BE277B5" w14:textId="77777777" w:rsidR="009F0EF2" w:rsidRDefault="009F0EF2" w:rsidP="009F0EF2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Для получения сообщений необходимо использовать слушателя сообщений JMS на базе Spring Boot (@JmsListener).</w:t>
      </w:r>
    </w:p>
    <w:p w14:paraId="3A175F9A" w14:textId="77777777" w:rsidR="009F0EF2" w:rsidRDefault="009F0EF2" w:rsidP="009F0EF2">
      <w:pPr>
        <w:pStyle w:val="NormalWeb"/>
      </w:pPr>
      <w:r>
        <w:rPr>
          <w:b/>
          <w:bCs/>
        </w:rPr>
        <w:t>Требования к реализации распределённой обработки:</w:t>
      </w:r>
    </w:p>
    <w:p w14:paraId="2DBB72BC" w14:textId="77777777" w:rsidR="009F0EF2" w:rsidRDefault="009F0EF2" w:rsidP="009F0EF2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Обработка сообщений должна осуществляться на двух независимых друг от друга узлах сервера приложений.</w:t>
      </w:r>
    </w:p>
    <w:p w14:paraId="0B2D5D55" w14:textId="77777777" w:rsidR="009F0EF2" w:rsidRDefault="009F0EF2" w:rsidP="009F0EF2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 xml:space="preserve">Если логика сценария распределённой обработки предполагает </w:t>
      </w:r>
      <w:proofErr w:type="spellStart"/>
      <w:r>
        <w:t>транзакционность</w:t>
      </w:r>
      <w:proofErr w:type="spellEnd"/>
      <w:r>
        <w:t xml:space="preserve"> выполняемых операций, они должны быть включены в состав распределённой транзакции.</w:t>
      </w:r>
    </w:p>
    <w:p w14:paraId="666240D8" w14:textId="77777777" w:rsidR="009F0EF2" w:rsidRDefault="009F0EF2" w:rsidP="009F0EF2">
      <w:pPr>
        <w:pStyle w:val="NormalWeb"/>
      </w:pPr>
      <w:r>
        <w:rPr>
          <w:b/>
          <w:bCs/>
        </w:rPr>
        <w:t>Требования к реализации запуска периодических задач по расписанию:</w:t>
      </w:r>
    </w:p>
    <w:p w14:paraId="625E9CCC" w14:textId="77777777" w:rsidR="009F0EF2" w:rsidRDefault="009F0EF2" w:rsidP="009F0EF2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Согласовать с преподавателем прецедент или прецеденты, в рамках которых выглядит целесообразным использовать планировщик задач. Если такие прецеденты отсутствуют -- согласовать с преподавателем новые и добавить их в модель автоматизируемого бизнес-процесса.</w:t>
      </w:r>
    </w:p>
    <w:p w14:paraId="62B22163" w14:textId="77777777" w:rsidR="009F0EF2" w:rsidRDefault="009F0EF2" w:rsidP="009F0EF2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Реализовать утверждённые прецеденты с использованием планировщика задач Spring (@Scheduled).</w:t>
      </w:r>
    </w:p>
    <w:p w14:paraId="66B7C6A7" w14:textId="77777777" w:rsidR="009F0EF2" w:rsidRDefault="009F0EF2" w:rsidP="009F0EF2">
      <w:pPr>
        <w:pStyle w:val="NormalWeb"/>
      </w:pPr>
      <w:r>
        <w:rPr>
          <w:b/>
          <w:bCs/>
        </w:rPr>
        <w:t>Требования к интеграции с внешней Корпоративной Информационной Системой (EIS):</w:t>
      </w:r>
    </w:p>
    <w:p w14:paraId="334CDFE4" w14:textId="77777777" w:rsidR="009F0EF2" w:rsidRDefault="009F0EF2" w:rsidP="009F0EF2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 xml:space="preserve">Корпоративная Информационная </w:t>
      </w:r>
      <w:proofErr w:type="spellStart"/>
      <w:r>
        <w:t>Cистема</w:t>
      </w:r>
      <w:proofErr w:type="spellEnd"/>
      <w:r>
        <w:t>, с которой производится интеграция, а также её функциональные возможности выбираются на усмотрение преподавателя и согласуются с ним.</w:t>
      </w:r>
    </w:p>
    <w:p w14:paraId="273604E6" w14:textId="77777777" w:rsidR="009F0EF2" w:rsidRDefault="009F0EF2" w:rsidP="009F0EF2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 xml:space="preserve">Взаимодействие с внешней </w:t>
      </w:r>
      <w:proofErr w:type="spellStart"/>
      <w:r>
        <w:t>Копроративной</w:t>
      </w:r>
      <w:proofErr w:type="spellEnd"/>
      <w:r>
        <w:t xml:space="preserve"> Информационной Системой должно быть реализовано с помощью технологии JCA (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Connectors</w:t>
      </w:r>
      <w:proofErr w:type="spellEnd"/>
      <w:r>
        <w:t>).</w:t>
      </w:r>
    </w:p>
    <w:p w14:paraId="5E66A194" w14:textId="77777777" w:rsidR="009F0EF2" w:rsidRDefault="009F0EF2" w:rsidP="009F0EF2">
      <w:pPr>
        <w:pStyle w:val="NormalWeb"/>
      </w:pPr>
      <w:r>
        <w:rPr>
          <w:rStyle w:val="Strong"/>
        </w:rPr>
        <w:t>Правила выполнения работы:</w:t>
      </w:r>
    </w:p>
    <w:p w14:paraId="2251832F" w14:textId="77777777" w:rsidR="009F0EF2" w:rsidRDefault="009F0EF2" w:rsidP="009F0EF2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lastRenderedPageBreak/>
        <w:t>Все изменения, внесённые в реализуемый бизнес-процесс, должны быть учтены в описывающей его модели, REST API и наборе скриптов для тестирования публичных интерфейсов модуля.</w:t>
      </w:r>
    </w:p>
    <w:p w14:paraId="2C226270" w14:textId="77777777" w:rsidR="009F0EF2" w:rsidRDefault="009F0EF2" w:rsidP="009F0EF2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 xml:space="preserve">Доработанное приложение необходимо либо развернуть на сервере </w:t>
      </w:r>
      <w:proofErr w:type="spellStart"/>
      <w:r>
        <w:rPr>
          <w:rStyle w:val="HTMLCode"/>
          <w:rFonts w:eastAsiaTheme="minorHAnsi"/>
        </w:rPr>
        <w:t>helios</w:t>
      </w:r>
      <w:proofErr w:type="spellEnd"/>
      <w:r>
        <w:t>, либо продемонстрировать его работоспособность на собственной инфраструктуре обучающегося.</w:t>
      </w:r>
    </w:p>
    <w:p w14:paraId="3E273DA7" w14:textId="77777777" w:rsidR="009F0EF2" w:rsidRDefault="009F0EF2" w:rsidP="009F0EF2">
      <w:pPr>
        <w:pStyle w:val="NormalWeb"/>
      </w:pPr>
      <w:r>
        <w:rPr>
          <w:rStyle w:val="Strong"/>
        </w:rPr>
        <w:t>Содержание отчёта:</w:t>
      </w:r>
    </w:p>
    <w:p w14:paraId="0274F6C7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Текст задания.</w:t>
      </w:r>
    </w:p>
    <w:p w14:paraId="5C2BF23A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Модель потока управления для автоматизируемого бизнес-процесса со всеми внесёнными изменениями.</w:t>
      </w:r>
    </w:p>
    <w:p w14:paraId="1CF89548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UML-диаграммы классов и пакетов разработанного приложения.</w:t>
      </w:r>
    </w:p>
    <w:p w14:paraId="0783BF74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Спецификация REST API для всех публичных интерфейсов разработанного приложения.</w:t>
      </w:r>
    </w:p>
    <w:p w14:paraId="645485E0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Диаграмма развёртывания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), визуализирующая интеграцию с EIS.</w:t>
      </w:r>
    </w:p>
    <w:p w14:paraId="19A0E02F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Исходный код системы или ссылка на репозиторий с исходным кодом.</w:t>
      </w:r>
    </w:p>
    <w:p w14:paraId="4BC51D93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Выводы по работе.</w:t>
      </w:r>
    </w:p>
    <w:p w14:paraId="640C7A93" w14:textId="77777777" w:rsidR="009F0EF2" w:rsidRDefault="009F0EF2" w:rsidP="009F0EF2">
      <w:pPr>
        <w:pStyle w:val="NormalWeb"/>
      </w:pPr>
      <w:r>
        <w:rPr>
          <w:rStyle w:val="Strong"/>
        </w:rPr>
        <w:t>Вопросы к защите лабораторной работы:</w:t>
      </w:r>
    </w:p>
    <w:p w14:paraId="4DC74200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Асинхронное выполнение задач. Преимущества и недостатки, подходы к реализации.</w:t>
      </w:r>
    </w:p>
    <w:p w14:paraId="703BE9B7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Спецификация Java Message Service.</w:t>
      </w:r>
    </w:p>
    <w:p w14:paraId="45820B04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Ресурсы и сообщения JMS. Модели взаимодействия "очередь" и "подписка". Распределённая обработка сообщений.</w:t>
      </w:r>
    </w:p>
    <w:p w14:paraId="28ED63C2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Протоколы взаимодействия с очередями сообщений: MQTT, AMQP, STOMP, XMPP. Отправка сообщений с использованием HTTP + </w:t>
      </w:r>
      <w:proofErr w:type="spellStart"/>
      <w:r>
        <w:t>WebSockets</w:t>
      </w:r>
      <w:proofErr w:type="spellEnd"/>
      <w:r>
        <w:t>.</w:t>
      </w:r>
    </w:p>
    <w:p w14:paraId="3618D202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Apache </w:t>
      </w:r>
      <w:proofErr w:type="spellStart"/>
      <w:r>
        <w:t>ActiveMQ</w:t>
      </w:r>
      <w:proofErr w:type="spellEnd"/>
      <w:r>
        <w:t xml:space="preserve">. Архитектура, способы взаимодействия, поддерживаемые протоколы, особенности реализации JMS. Протокол </w:t>
      </w:r>
      <w:proofErr w:type="spellStart"/>
      <w:r>
        <w:t>OpenWire</w:t>
      </w:r>
      <w:proofErr w:type="spellEnd"/>
      <w:r>
        <w:t xml:space="preserve"> и его реализации для различных платформ.</w:t>
      </w:r>
    </w:p>
    <w:p w14:paraId="713D69F8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t>RabbitMQ</w:t>
      </w:r>
      <w:proofErr w:type="spellEnd"/>
      <w:r>
        <w:t>. Архитектура, способы взаимодействия, поддерживаемые протоколы, особенности реализации JMS.</w:t>
      </w:r>
    </w:p>
    <w:p w14:paraId="5C1747BA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Apache </w:t>
      </w:r>
      <w:proofErr w:type="spellStart"/>
      <w:r>
        <w:t>Kafka</w:t>
      </w:r>
      <w:proofErr w:type="spellEnd"/>
      <w:r>
        <w:t>. Особенности обработки сообщений, сходства и отличия с очередями сообщений. Архитектура, особенности построения масштабируемых решений, интеграция с Service Discovery.</w:t>
      </w:r>
    </w:p>
    <w:p w14:paraId="04279559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Периодические задачи, планировщики выполнения задач.</w:t>
      </w:r>
    </w:p>
    <w:p w14:paraId="7D992496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t>Cron</w:t>
      </w:r>
      <w:proofErr w:type="spellEnd"/>
      <w:r>
        <w:t xml:space="preserve">. Архитектура, интеграция в ОС, способы конфигурации, синтаксис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.</w:t>
      </w:r>
    </w:p>
    <w:p w14:paraId="771D839A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t>Quartz</w:t>
      </w:r>
      <w:proofErr w:type="spellEnd"/>
      <w:r>
        <w:t>. Архитектура, интеграция с приложением, способы конфигурации.</w:t>
      </w:r>
    </w:p>
    <w:p w14:paraId="424EA78D" w14:textId="77777777" w:rsidR="009F0EF2" w:rsidRP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  <w:rPr>
          <w:lang w:val="en-US"/>
        </w:rPr>
      </w:pPr>
      <w:r>
        <w:t xml:space="preserve">Выполнение периодических задач в Java / </w:t>
      </w:r>
      <w:proofErr w:type="spellStart"/>
      <w:r>
        <w:t>Jakarta</w:t>
      </w:r>
      <w:proofErr w:type="spellEnd"/>
      <w:r>
        <w:t xml:space="preserve"> EE и Spring. </w:t>
      </w:r>
      <w:r w:rsidRPr="009F0EF2">
        <w:rPr>
          <w:lang w:val="en-US"/>
        </w:rPr>
        <w:t xml:space="preserve">Java / Jakarta EE Timer Services </w:t>
      </w:r>
      <w:r>
        <w:t>и</w:t>
      </w:r>
      <w:r w:rsidRPr="009F0EF2">
        <w:rPr>
          <w:lang w:val="en-US"/>
        </w:rPr>
        <w:t xml:space="preserve"> Spring </w:t>
      </w:r>
      <w:r w:rsidRPr="009F0EF2">
        <w:rPr>
          <w:rStyle w:val="HTMLCode"/>
          <w:rFonts w:eastAsiaTheme="minorHAnsi"/>
          <w:lang w:val="en-US"/>
        </w:rPr>
        <w:t>@Scheduled</w:t>
      </w:r>
      <w:r w:rsidRPr="009F0EF2">
        <w:rPr>
          <w:lang w:val="en-US"/>
        </w:rPr>
        <w:t>.</w:t>
      </w:r>
    </w:p>
    <w:p w14:paraId="5E7EA8C2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Подходы к интеграции информационных систем -- в общем, и на примере JCA /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Connectors</w:t>
      </w:r>
      <w:proofErr w:type="spellEnd"/>
      <w:r>
        <w:t>.</w:t>
      </w:r>
    </w:p>
    <w:p w14:paraId="3AEB3CCA" w14:textId="3C1D00D4" w:rsidR="00143694" w:rsidRDefault="00143694" w:rsidP="009F0EF2"/>
    <w:p w14:paraId="6D87E4DA" w14:textId="77777777" w:rsidR="00143694" w:rsidRDefault="00143694" w:rsidP="00BD4A93"/>
    <w:p w14:paraId="11636660" w14:textId="77777777" w:rsidR="00143694" w:rsidRPr="00143694" w:rsidRDefault="00143694" w:rsidP="00BD4A93"/>
    <w:p w14:paraId="2D5B28FF" w14:textId="77777777" w:rsidR="006F2D1E" w:rsidRDefault="006F2D1E" w:rsidP="00BD4A93"/>
    <w:p w14:paraId="1D409A5A" w14:textId="77777777" w:rsidR="00DE3875" w:rsidRDefault="00DE38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D24D12" w14:textId="77777777" w:rsidR="00601700" w:rsidRPr="00547DA8" w:rsidRDefault="00601700" w:rsidP="00601700"/>
    <w:p w14:paraId="6165238F" w14:textId="51E8297F" w:rsidR="009F0EF2" w:rsidRDefault="00EE7136" w:rsidP="00EE7136">
      <w:pPr>
        <w:pStyle w:val="Heading3"/>
      </w:pPr>
      <w:bookmarkStart w:id="2" w:name="_Toc200537482"/>
      <w:r w:rsidRPr="00EE7136">
        <w:rPr>
          <w:rStyle w:val="Heading1Char"/>
          <w:color w:val="1F4D78" w:themeColor="accent1" w:themeShade="7F"/>
          <w:sz w:val="24"/>
          <w:szCs w:val="24"/>
        </w:rPr>
        <w:t>Модель потока управления для автоматизируемого бизнес-процесса со всеми внесёнными изменениям</w:t>
      </w:r>
      <w:r w:rsidR="009F0EF2" w:rsidRPr="00EE7136">
        <w:t>:</w:t>
      </w:r>
      <w:bookmarkEnd w:id="2"/>
    </w:p>
    <w:p w14:paraId="0A6259D5" w14:textId="77777777" w:rsidR="00D922AB" w:rsidRPr="00D922AB" w:rsidRDefault="00D922AB" w:rsidP="00D922AB"/>
    <w:p w14:paraId="1554A7ED" w14:textId="7C030E07" w:rsidR="009F0EF2" w:rsidRPr="00EE7136" w:rsidRDefault="009F0EF2" w:rsidP="00601700">
      <w:r w:rsidRPr="009F0EF2">
        <w:rPr>
          <w:lang w:val="en-US"/>
        </w:rPr>
        <w:t>https</w:t>
      </w:r>
      <w:r w:rsidRPr="00EE7136">
        <w:t>://</w:t>
      </w:r>
      <w:r w:rsidRPr="009F0EF2">
        <w:rPr>
          <w:lang w:val="en-US"/>
        </w:rPr>
        <w:t>drive</w:t>
      </w:r>
      <w:r w:rsidRPr="00EE7136">
        <w:t>.</w:t>
      </w:r>
      <w:r w:rsidRPr="009F0EF2">
        <w:rPr>
          <w:lang w:val="en-US"/>
        </w:rPr>
        <w:t>google</w:t>
      </w:r>
      <w:r w:rsidRPr="00EE7136">
        <w:t>.</w:t>
      </w:r>
      <w:r w:rsidRPr="009F0EF2">
        <w:rPr>
          <w:lang w:val="en-US"/>
        </w:rPr>
        <w:t>com</w:t>
      </w:r>
      <w:r w:rsidRPr="00EE7136">
        <w:t>/</w:t>
      </w:r>
      <w:r w:rsidRPr="009F0EF2">
        <w:rPr>
          <w:lang w:val="en-US"/>
        </w:rPr>
        <w:t>file</w:t>
      </w:r>
      <w:r w:rsidRPr="00EE7136">
        <w:t>/</w:t>
      </w:r>
      <w:r w:rsidRPr="009F0EF2">
        <w:rPr>
          <w:lang w:val="en-US"/>
        </w:rPr>
        <w:t>d</w:t>
      </w:r>
      <w:r w:rsidRPr="00EE7136">
        <w:t>/19</w:t>
      </w:r>
      <w:proofErr w:type="spellStart"/>
      <w:r w:rsidRPr="009F0EF2">
        <w:rPr>
          <w:lang w:val="en-US"/>
        </w:rPr>
        <w:t>pVMk</w:t>
      </w:r>
      <w:proofErr w:type="spellEnd"/>
      <w:r w:rsidRPr="00EE7136">
        <w:t>5</w:t>
      </w:r>
      <w:proofErr w:type="spellStart"/>
      <w:r w:rsidRPr="009F0EF2">
        <w:rPr>
          <w:lang w:val="en-US"/>
        </w:rPr>
        <w:t>xzze</w:t>
      </w:r>
      <w:proofErr w:type="spellEnd"/>
      <w:r w:rsidRPr="00EE7136">
        <w:t>4</w:t>
      </w:r>
      <w:proofErr w:type="spellStart"/>
      <w:r w:rsidRPr="009F0EF2">
        <w:rPr>
          <w:lang w:val="en-US"/>
        </w:rPr>
        <w:t>VsnaLs</w:t>
      </w:r>
      <w:proofErr w:type="spellEnd"/>
      <w:r w:rsidRPr="00EE7136">
        <w:t>2</w:t>
      </w:r>
      <w:proofErr w:type="spellStart"/>
      <w:r w:rsidRPr="009F0EF2">
        <w:rPr>
          <w:lang w:val="en-US"/>
        </w:rPr>
        <w:t>nhaNJVVDxLR</w:t>
      </w:r>
      <w:proofErr w:type="spellEnd"/>
      <w:r w:rsidRPr="00EE7136">
        <w:t>4</w:t>
      </w:r>
      <w:proofErr w:type="spellStart"/>
      <w:r w:rsidRPr="009F0EF2">
        <w:rPr>
          <w:lang w:val="en-US"/>
        </w:rPr>
        <w:t>lL</w:t>
      </w:r>
      <w:proofErr w:type="spellEnd"/>
      <w:r w:rsidRPr="00EE7136">
        <w:t>/</w:t>
      </w:r>
      <w:r w:rsidRPr="009F0EF2">
        <w:rPr>
          <w:lang w:val="en-US"/>
        </w:rPr>
        <w:t>view</w:t>
      </w:r>
      <w:r w:rsidRPr="00EE7136">
        <w:t>?</w:t>
      </w:r>
      <w:proofErr w:type="spellStart"/>
      <w:r w:rsidRPr="009F0EF2">
        <w:rPr>
          <w:lang w:val="en-US"/>
        </w:rPr>
        <w:t>usp</w:t>
      </w:r>
      <w:proofErr w:type="spellEnd"/>
      <w:r w:rsidRPr="00EE7136">
        <w:t>=</w:t>
      </w:r>
      <w:r w:rsidRPr="009F0EF2">
        <w:rPr>
          <w:lang w:val="en-US"/>
        </w:rPr>
        <w:t>sharing</w:t>
      </w:r>
    </w:p>
    <w:p w14:paraId="11FDA7D6" w14:textId="77777777" w:rsidR="009F0EF2" w:rsidRPr="00EE7136" w:rsidRDefault="009F0EF2" w:rsidP="008B4BF9">
      <w:pPr>
        <w:pStyle w:val="Heading3"/>
      </w:pPr>
    </w:p>
    <w:p w14:paraId="20E6B988" w14:textId="0D861A26" w:rsidR="009F0EF2" w:rsidRDefault="00EE7136" w:rsidP="008B4BF9">
      <w:pPr>
        <w:pStyle w:val="Heading3"/>
      </w:pPr>
      <w:bookmarkStart w:id="3" w:name="_Toc200537483"/>
      <w:r>
        <w:t>UML-диаграммы классов и пакетов разработанного приложения.</w:t>
      </w:r>
      <w:bookmarkEnd w:id="3"/>
    </w:p>
    <w:p w14:paraId="43AA0B65" w14:textId="77777777" w:rsidR="00D922AB" w:rsidRPr="00D922AB" w:rsidRDefault="00D922AB" w:rsidP="00D922AB"/>
    <w:p w14:paraId="3ECCD887" w14:textId="546AE994" w:rsidR="00D922AB" w:rsidRDefault="00D922AB" w:rsidP="00EE7136">
      <w:r>
        <w:t xml:space="preserve">Так как разработанное приложение имеет слишком большое количество классов и отображать их </w:t>
      </w:r>
      <w:proofErr w:type="spellStart"/>
      <w:r>
        <w:t>ввиде</w:t>
      </w:r>
      <w:proofErr w:type="spellEnd"/>
      <w:r>
        <w:t xml:space="preserve"> </w:t>
      </w:r>
      <w:proofErr w:type="spellStart"/>
      <w:r>
        <w:rPr>
          <w:lang w:val="en-US"/>
        </w:rPr>
        <w:t>uml</w:t>
      </w:r>
      <w:proofErr w:type="spellEnd"/>
      <w:r>
        <w:t xml:space="preserve"> нет никакого смысла, то представлю отдельно диаграмму для пакетов разработанного приложения, а также классов </w:t>
      </w:r>
      <w:r>
        <w:rPr>
          <w:lang w:val="en-US"/>
        </w:rPr>
        <w:t>common</w:t>
      </w:r>
      <w:r w:rsidRPr="00D922AB">
        <w:t>-</w:t>
      </w:r>
      <w:proofErr w:type="spellStart"/>
      <w:r>
        <w:rPr>
          <w:lang w:val="en-US"/>
        </w:rPr>
        <w:t>dto</w:t>
      </w:r>
      <w:proofErr w:type="spellEnd"/>
      <w:r w:rsidRPr="00D922AB">
        <w:t xml:space="preserve">, </w:t>
      </w:r>
      <w:r>
        <w:t>где хранятся все классы, при помощи которых сервисы обмениваются данными</w:t>
      </w:r>
    </w:p>
    <w:p w14:paraId="39308D36" w14:textId="77777777" w:rsidR="00D922AB" w:rsidRDefault="00D922AB" w:rsidP="00EE7136"/>
    <w:p w14:paraId="337C0B7A" w14:textId="77777777" w:rsidR="00D922AB" w:rsidRDefault="00D922AB" w:rsidP="00D922AB">
      <w:pPr>
        <w:pStyle w:val="Heading3"/>
      </w:pPr>
      <w:bookmarkStart w:id="4" w:name="_Toc200537484"/>
      <w:r>
        <w:t>UML-диаграмма пакетов разработанного приложения</w:t>
      </w:r>
      <w:bookmarkEnd w:id="4"/>
    </w:p>
    <w:p w14:paraId="4D387131" w14:textId="2672411F" w:rsidR="00EE7136" w:rsidRPr="003E4683" w:rsidRDefault="003E4683" w:rsidP="00EE7136">
      <w:r w:rsidRPr="003E4683">
        <w:rPr>
          <w:noProof/>
        </w:rPr>
        <w:drawing>
          <wp:inline distT="0" distB="0" distL="0" distR="0" wp14:anchorId="08390C72" wp14:editId="35CD0681">
            <wp:extent cx="5939790" cy="3778250"/>
            <wp:effectExtent l="0" t="0" r="3810" b="6350"/>
            <wp:docPr id="1763761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6102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E6F" w14:textId="77777777" w:rsidR="00D922AB" w:rsidRDefault="00D922AB" w:rsidP="00D922AB">
      <w:pPr>
        <w:pStyle w:val="Heading3"/>
      </w:pPr>
      <w:bookmarkStart w:id="5" w:name="_Toc200537485"/>
      <w:r>
        <w:t xml:space="preserve">UML-диаграмма классов для </w:t>
      </w:r>
      <w:proofErr w:type="spellStart"/>
      <w:r>
        <w:rPr>
          <w:rStyle w:val="inline-code"/>
        </w:rPr>
        <w:t>common-dto</w:t>
      </w:r>
      <w:bookmarkEnd w:id="5"/>
      <w:proofErr w:type="spellEnd"/>
    </w:p>
    <w:p w14:paraId="6286B384" w14:textId="77F3C4BF" w:rsidR="00D922AB" w:rsidRPr="00D922AB" w:rsidRDefault="003E4683" w:rsidP="00EE7136">
      <w:r>
        <w:rPr>
          <w:noProof/>
        </w:rPr>
        <w:drawing>
          <wp:inline distT="0" distB="0" distL="0" distR="0" wp14:anchorId="5DCFC08E" wp14:editId="2B386E74">
            <wp:extent cx="5939790" cy="1296035"/>
            <wp:effectExtent l="0" t="0" r="3810" b="0"/>
            <wp:docPr id="183725592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55929" name="Graphic 1837255929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4781" w14:textId="77777777" w:rsidR="00EE7136" w:rsidRPr="00EE7136" w:rsidRDefault="00EE7136" w:rsidP="00EE7136">
      <w:pPr>
        <w:pStyle w:val="Heading3"/>
      </w:pPr>
    </w:p>
    <w:p w14:paraId="50DDDC08" w14:textId="77777777" w:rsidR="003E4683" w:rsidRDefault="003E4683" w:rsidP="00EE7136">
      <w:pPr>
        <w:pStyle w:val="Heading3"/>
        <w:rPr>
          <w:lang w:val="en-US"/>
        </w:rPr>
      </w:pPr>
    </w:p>
    <w:p w14:paraId="7EB6AAAE" w14:textId="157F549E" w:rsidR="00EE7136" w:rsidRPr="003E4683" w:rsidRDefault="00EE7136" w:rsidP="00EE7136">
      <w:pPr>
        <w:pStyle w:val="Heading3"/>
      </w:pPr>
      <w:bookmarkStart w:id="6" w:name="_Toc200537486"/>
      <w:r>
        <w:t>Спецификация REST API для всех публичных интерфейсов разработанного приложения</w:t>
      </w:r>
      <w:bookmarkEnd w:id="6"/>
    </w:p>
    <w:p w14:paraId="1BE12639" w14:textId="77777777" w:rsidR="00EE7136" w:rsidRPr="00EE7136" w:rsidRDefault="00EE7136" w:rsidP="00EE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Базовый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путь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: /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/v1</w:t>
      </w:r>
    </w:p>
    <w:p w14:paraId="27840B49" w14:textId="77777777" w:rsidR="00EE7136" w:rsidRPr="00EE7136" w:rsidRDefault="00EE7136" w:rsidP="00EE713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FB1BA4D" w14:textId="77777777" w:rsidR="00EE7136" w:rsidRPr="00EE7136" w:rsidRDefault="00EE7136" w:rsidP="00EE7136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POST /auth/login</w:t>
      </w:r>
    </w:p>
    <w:p w14:paraId="3044DA17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Описание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пользователя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6F6E15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 Body: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LoginRequest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username, password)</w:t>
      </w:r>
    </w:p>
    <w:p w14:paraId="39DF11A4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3DB49DA4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 OK: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LoginResponse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message, username, roles)</w:t>
      </w:r>
    </w:p>
    <w:p w14:paraId="551066FB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401 Unauthorized: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ErrorResponse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(JSON)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неверные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учетные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данные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4B932E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требуется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5A5068" w14:textId="77777777" w:rsidR="00EE7136" w:rsidRPr="00EE7136" w:rsidRDefault="00EE7136" w:rsidP="00EE713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Операции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с 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переводами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CB99FF" w14:textId="77777777" w:rsidR="00EE7136" w:rsidRPr="00EE7136" w:rsidRDefault="00EE7136" w:rsidP="00EE7136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POST /transfers/initiate</w:t>
      </w:r>
    </w:p>
    <w:p w14:paraId="67DF9AFC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Описание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Инициация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нового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перевода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499D1A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 Body: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InitiateTransferRequest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recipientPhoneNumber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, amount)</w:t>
      </w:r>
    </w:p>
    <w:p w14:paraId="0B1CA2F9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64A4EA98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202 Accepted: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TransferInitiationResponse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status,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recipientBankName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5C8B5A4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400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Bad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ErrorResponse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>) - ошибка валидации, банк не найден/не поддерживает СБП.</w:t>
      </w:r>
    </w:p>
    <w:p w14:paraId="1FED280D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401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Unauthorized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 не аутентифицирован.</w:t>
      </w:r>
    </w:p>
    <w:p w14:paraId="68263B89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403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Forbidden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у пользователя нет роли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USER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C6D52E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Аутентификация: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Basic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Auth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, роль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USER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(Username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телефона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отправителя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FED1A74" w14:textId="77777777" w:rsidR="00EE7136" w:rsidRPr="00EE7136" w:rsidRDefault="00EE7136" w:rsidP="00EE7136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POST /transfers/{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}/confirm</w:t>
      </w:r>
    </w:p>
    <w:p w14:paraId="761CBEB0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Описание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Подтверждение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перевода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кодом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7CC4B04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Path Variable: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(UUID) - ID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перевода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366B3A5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 Body: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ConfirmTransferRequest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confirmationCode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6067698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11005ACC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 OK: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TransferConfirmationResponse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, status, message)</w:t>
      </w:r>
    </w:p>
    <w:p w14:paraId="55A7F2B7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400 Bad Request: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ErrorResponse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(JSON)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неверный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некорректный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статус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перевода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неверный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7172F92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401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Unauthorized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 не аутентифицирован.</w:t>
      </w:r>
    </w:p>
    <w:p w14:paraId="3F88CCC1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403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Forbidden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 не является отправителем данного перевода или не имеет роли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USER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3E459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Аутентификация: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Basic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Auth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, роль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USER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(Username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телефона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отправителя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1FC1B2D" w14:textId="77777777" w:rsidR="00EE7136" w:rsidRPr="00EE7136" w:rsidRDefault="00EE7136" w:rsidP="00EE7136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GET /transfers/{id}</w:t>
      </w:r>
    </w:p>
    <w:p w14:paraId="7FAB55F3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Получение деталей перевода (административная функция).</w:t>
      </w:r>
    </w:p>
    <w:p w14:paraId="6B0D4BDA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Path Variable: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 (UUID) - Primary Key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перевода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из БД.</w:t>
      </w:r>
    </w:p>
    <w:p w14:paraId="7823DEB5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1323B0FB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200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OK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>, полная сущность перевода)</w:t>
      </w:r>
    </w:p>
    <w:p w14:paraId="5B493DF6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404 Not Found: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ErrorResponse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(JSON)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перевод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найден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DAE9B9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401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Unauthorized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 не аутентифицирован.</w:t>
      </w:r>
    </w:p>
    <w:p w14:paraId="20453281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403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Forbidden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у пользователя нет роли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ADMIN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F3F9B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Аутентификация: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Basic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Auth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, роль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ADMIN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27CE62" w14:textId="77777777" w:rsidR="00EE7136" w:rsidRPr="00EE7136" w:rsidRDefault="00013CE4" w:rsidP="00EE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CE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pict w14:anchorId="53DD9FA3">
          <v:rect id="_x0000_i1026" alt="" style="width:467.05pt;height:.05pt;mso-width-percent:0;mso-height-percent:0;mso-width-percent:0;mso-height-percent:0" o:hrpct="998" o:hralign="center" o:hrstd="t" o:hr="t" fillcolor="#a0a0a0" stroked="f"/>
        </w:pict>
      </w:r>
    </w:p>
    <w:p w14:paraId="592584D4" w14:textId="42AAE052" w:rsidR="00EE7136" w:rsidRPr="00EE7136" w:rsidRDefault="00EE7136" w:rsidP="00EE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SBP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Adapter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(порт: 8083)</w:t>
      </w:r>
      <w:r w:rsidR="00E73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(ДЛЯ ВНУТРЕННЕГО ОБЩЕНИЯ СЕРВИСОВ!)</w:t>
      </w:r>
    </w:p>
    <w:p w14:paraId="0F65A331" w14:textId="77777777" w:rsidR="00EE7136" w:rsidRPr="00EE7136" w:rsidRDefault="00EE7136" w:rsidP="00EE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Базовый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путь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: /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sbp</w:t>
      </w:r>
      <w:proofErr w:type="spellEnd"/>
    </w:p>
    <w:p w14:paraId="4932510A" w14:textId="77777777" w:rsidR="00EE7136" w:rsidRPr="00EE7136" w:rsidRDefault="00EE7136" w:rsidP="00EE713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Операции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с 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банками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мок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2A5BB5FD" w14:textId="77777777" w:rsidR="00EE7136" w:rsidRPr="00EE7136" w:rsidRDefault="00EE7136" w:rsidP="00EE7136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GET /banks</w:t>
      </w:r>
    </w:p>
    <w:p w14:paraId="1B617E15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Поиск информации о банке по номеру телефона (эмуляция запроса в СБП).</w:t>
      </w:r>
    </w:p>
    <w:p w14:paraId="062EB6F0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 Param: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(string, 10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цифр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обязательный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92CB75B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5382F14E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 OK: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BankInfo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bankName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supportsSbp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1700F9B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404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Not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Found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банк для номера телефона не найден.</w:t>
      </w:r>
    </w:p>
    <w:p w14:paraId="23139815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400 Bad Request: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невалиден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BE3140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требуется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8743300" w14:textId="77777777" w:rsidR="00EE7136" w:rsidRPr="00EE7136" w:rsidRDefault="00EE7136" w:rsidP="00EE7136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GET /banks/{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CD55D2B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Получение информации о банке по его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(эмуляция запроса в СБП).</w:t>
      </w:r>
    </w:p>
    <w:p w14:paraId="0064101E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Path Variable: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обязательный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9CB0C0B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1D99BDDE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 OK: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BankInfo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bankName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supportsSbp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E15B483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404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Not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Found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банк с таким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не найден.</w:t>
      </w:r>
    </w:p>
    <w:p w14:paraId="11BAE0DB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требуется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950EE2D" w14:textId="77777777" w:rsidR="00EE7136" w:rsidRPr="00EE7136" w:rsidRDefault="00EE7136" w:rsidP="00EE713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Операции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с 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переводами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мок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40CE0C2A" w14:textId="77777777" w:rsidR="00EE7136" w:rsidRPr="00EE7136" w:rsidRDefault="00EE7136" w:rsidP="00EE7136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POST /transfers</w:t>
      </w:r>
    </w:p>
    <w:p w14:paraId="3BB57C9A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Обработка (эмуляция) запроса на перевод через СБП.</w:t>
      </w:r>
    </w:p>
    <w:p w14:paraId="3C79F584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 Body: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SbpAdapterRequest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senderPhoneNumber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recipientPhoneNumber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amount,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correlationId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DCC8D10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1B4C7CED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 OK: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SbpAdapterResponse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success: true,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sbpTransactionId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успешная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эмуляция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06148F7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422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Unprocessable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Entity: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SbpAdapterResponse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success: false,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errorMessage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эмуляция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бизнес-ошибки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СБП.</w:t>
      </w:r>
    </w:p>
    <w:p w14:paraId="0F3926C4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500 Internal Server Error: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SbpAdapterResponse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success: false,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errorMessage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эмуляция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технической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ошибки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СБП.</w:t>
      </w:r>
    </w:p>
    <w:p w14:paraId="1E90EA6C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400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Bad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тело запроса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</w:rPr>
        <w:t>невалидно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DF412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требуется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093147" w14:textId="77777777" w:rsidR="00EE7136" w:rsidRPr="00EE7136" w:rsidRDefault="00013CE4" w:rsidP="00EE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CE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78422061">
          <v:rect id="_x0000_i1025" alt="" style="width:467.05pt;height:.05pt;mso-width-percent:0;mso-height-percent:0;mso-width-percent:0;mso-height-percent:0" o:hrpct="998" o:hralign="center" o:hrstd="t" o:hr="t" fillcolor="#a0a0a0" stroked="f"/>
        </w:pict>
      </w:r>
    </w:p>
    <w:p w14:paraId="22B4495C" w14:textId="2852F74A" w:rsidR="00EE7136" w:rsidRPr="00547DA8" w:rsidRDefault="00EE7136" w:rsidP="00EE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D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Notification</w:t>
      </w:r>
      <w:r w:rsidRPr="00547D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</w:t>
      </w:r>
      <w:r w:rsidRPr="00547D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порт</w:t>
      </w:r>
      <w:r w:rsidRPr="00547DA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 8082)</w:t>
      </w:r>
    </w:p>
    <w:p w14:paraId="796F1CB8" w14:textId="77777777" w:rsidR="00EE7136" w:rsidRPr="00EE7136" w:rsidRDefault="00EE7136" w:rsidP="00EE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Базовый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путь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: /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</w:p>
    <w:p w14:paraId="36ADB7EE" w14:textId="77777777" w:rsidR="00EE7136" w:rsidRPr="00EE7136" w:rsidRDefault="00EE7136" w:rsidP="00EE713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Отображение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кодов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подтверждения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(UI):</w:t>
      </w:r>
    </w:p>
    <w:p w14:paraId="4175ED51" w14:textId="77777777" w:rsidR="00EE7136" w:rsidRPr="00EE7136" w:rsidRDefault="00EE7136" w:rsidP="00EE7136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GET /codes</w:t>
      </w:r>
    </w:p>
    <w:p w14:paraId="641E1DAE" w14:textId="77777777" w:rsidR="00EE7136" w:rsidRPr="00EE7136" w:rsidRDefault="00EE7136" w:rsidP="00EE7136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proofErr w:type="gram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Отображает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страницу с активными кодами подтверждения (для демонстрации).</w:t>
      </w:r>
    </w:p>
    <w:p w14:paraId="72659392" w14:textId="77777777" w:rsidR="00EE7136" w:rsidRPr="00EE7136" w:rsidRDefault="00EE7136" w:rsidP="00EE7136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DB2F71" w14:textId="77777777" w:rsidR="00EE7136" w:rsidRPr="00EE7136" w:rsidRDefault="00EE7136" w:rsidP="00EE7136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1CB7CF01" w14:textId="77777777" w:rsidR="00EE7136" w:rsidRPr="00EE7136" w:rsidRDefault="00EE7136" w:rsidP="00EE7136">
      <w:pPr>
        <w:numPr>
          <w:ilvl w:val="3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 OK: HTML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страница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(active-codes.html).</w:t>
      </w:r>
    </w:p>
    <w:p w14:paraId="528D21BE" w14:textId="77777777" w:rsidR="00EE7136" w:rsidRPr="00EE7136" w:rsidRDefault="00EE7136" w:rsidP="00EE7136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требуется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3E5D710" w14:textId="77777777" w:rsidR="00EE7136" w:rsidRDefault="00EE7136" w:rsidP="00EE7136">
      <w:pPr>
        <w:rPr>
          <w:lang w:val="en-US"/>
        </w:rPr>
      </w:pPr>
    </w:p>
    <w:p w14:paraId="4F1A3DB9" w14:textId="77777777" w:rsidR="00EE7136" w:rsidRDefault="00EE7136" w:rsidP="00EE7136">
      <w:pPr>
        <w:rPr>
          <w:lang w:val="en-US"/>
        </w:rPr>
      </w:pPr>
    </w:p>
    <w:p w14:paraId="7BD68ED0" w14:textId="3A130DC6" w:rsidR="00EE7136" w:rsidRDefault="000C330A" w:rsidP="000C330A">
      <w:pPr>
        <w:pStyle w:val="Heading3"/>
      </w:pPr>
      <w:bookmarkStart w:id="7" w:name="_Toc200537487"/>
      <w:r>
        <w:t>Диаграмма развёртывания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), визуализирующая интеграцию с EIS.</w:t>
      </w:r>
      <w:bookmarkEnd w:id="7"/>
    </w:p>
    <w:p w14:paraId="59EAB812" w14:textId="77777777" w:rsidR="000C330A" w:rsidRDefault="000C330A" w:rsidP="00EE7136"/>
    <w:p w14:paraId="69E24C73" w14:textId="7B4695D3" w:rsidR="000C330A" w:rsidRPr="00D922AB" w:rsidRDefault="000C330A" w:rsidP="00EE7136">
      <w:pPr>
        <w:rPr>
          <w:lang w:val="en-US"/>
        </w:rPr>
      </w:pPr>
      <w:r w:rsidRPr="000C330A">
        <w:rPr>
          <w:noProof/>
        </w:rPr>
        <w:drawing>
          <wp:inline distT="0" distB="0" distL="0" distR="0" wp14:anchorId="5DEEB4EA" wp14:editId="1B5D60FE">
            <wp:extent cx="5939790" cy="6371590"/>
            <wp:effectExtent l="0" t="0" r="3810" b="3810"/>
            <wp:docPr id="1659957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5705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DA90" w14:textId="77777777" w:rsidR="00B91636" w:rsidRDefault="00B91636" w:rsidP="000C330A">
      <w:pPr>
        <w:pStyle w:val="Heading3"/>
        <w:rPr>
          <w:lang w:val="en-US"/>
        </w:rPr>
      </w:pPr>
    </w:p>
    <w:p w14:paraId="1C978B99" w14:textId="77777777" w:rsidR="00B91636" w:rsidRDefault="00B91636" w:rsidP="000C330A">
      <w:pPr>
        <w:pStyle w:val="Heading3"/>
        <w:rPr>
          <w:lang w:val="en-US"/>
        </w:rPr>
      </w:pPr>
    </w:p>
    <w:p w14:paraId="044CF081" w14:textId="44CD8C98" w:rsidR="000C330A" w:rsidRDefault="000C330A" w:rsidP="000C330A">
      <w:pPr>
        <w:pStyle w:val="Heading3"/>
      </w:pPr>
      <w:bookmarkStart w:id="8" w:name="_Toc200537488"/>
      <w:r>
        <w:t>Исходный код системы или ссылка на репозиторий с исходным кодом</w:t>
      </w:r>
      <w:bookmarkEnd w:id="8"/>
    </w:p>
    <w:p w14:paraId="1110A592" w14:textId="639C754D" w:rsidR="00E734AC" w:rsidRPr="000C330A" w:rsidRDefault="00E734AC" w:rsidP="00E734AC">
      <w:r w:rsidRPr="000C330A">
        <w:t xml:space="preserve"> </w:t>
      </w:r>
      <w:hyperlink r:id="rId16" w:history="1">
        <w:r w:rsidRPr="00EE7136">
          <w:rPr>
            <w:rStyle w:val="Hyperlink"/>
            <w:lang w:val="en-US"/>
          </w:rPr>
          <w:t>https</w:t>
        </w:r>
        <w:r w:rsidRPr="000C330A">
          <w:rPr>
            <w:rStyle w:val="Hyperlink"/>
          </w:rPr>
          <w:t>://</w:t>
        </w:r>
        <w:proofErr w:type="spellStart"/>
        <w:r w:rsidRPr="00EE7136">
          <w:rPr>
            <w:rStyle w:val="Hyperlink"/>
            <w:lang w:val="en-US"/>
          </w:rPr>
          <w:t>github</w:t>
        </w:r>
        <w:proofErr w:type="spellEnd"/>
        <w:r w:rsidRPr="000C330A">
          <w:rPr>
            <w:rStyle w:val="Hyperlink"/>
          </w:rPr>
          <w:t>.</w:t>
        </w:r>
        <w:r w:rsidRPr="00EE7136">
          <w:rPr>
            <w:rStyle w:val="Hyperlink"/>
            <w:lang w:val="en-US"/>
          </w:rPr>
          <w:t>com</w:t>
        </w:r>
        <w:r w:rsidRPr="000C330A">
          <w:rPr>
            <w:rStyle w:val="Hyperlink"/>
          </w:rPr>
          <w:t>/</w:t>
        </w:r>
        <w:r w:rsidRPr="00EE7136">
          <w:rPr>
            <w:rStyle w:val="Hyperlink"/>
            <w:lang w:val="en-US"/>
          </w:rPr>
          <w:t>Oleg</w:t>
        </w:r>
        <w:r w:rsidRPr="000C330A">
          <w:rPr>
            <w:rStyle w:val="Hyperlink"/>
          </w:rPr>
          <w:t>-</w:t>
        </w:r>
        <w:proofErr w:type="spellStart"/>
        <w:r w:rsidRPr="00EE7136">
          <w:rPr>
            <w:rStyle w:val="Hyperlink"/>
            <w:lang w:val="en-US"/>
          </w:rPr>
          <w:t>cmd</w:t>
        </w:r>
        <w:proofErr w:type="spellEnd"/>
        <w:r w:rsidRPr="000C330A">
          <w:rPr>
            <w:rStyle w:val="Hyperlink"/>
          </w:rPr>
          <w:t>/</w:t>
        </w:r>
        <w:proofErr w:type="spellStart"/>
        <w:r w:rsidRPr="00EE7136">
          <w:rPr>
            <w:rStyle w:val="Hyperlink"/>
            <w:lang w:val="en-US"/>
          </w:rPr>
          <w:t>blps</w:t>
        </w:r>
        <w:proofErr w:type="spellEnd"/>
      </w:hyperlink>
    </w:p>
    <w:p w14:paraId="1CACB056" w14:textId="77777777" w:rsidR="00EE7136" w:rsidRPr="000C330A" w:rsidRDefault="00EE7136" w:rsidP="00EE7136"/>
    <w:p w14:paraId="628DF601" w14:textId="77777777" w:rsidR="00E734AC" w:rsidRPr="000C330A" w:rsidRDefault="00E734AC" w:rsidP="00EE7136"/>
    <w:p w14:paraId="196B6556" w14:textId="77777777" w:rsidR="00E734AC" w:rsidRPr="000C330A" w:rsidRDefault="00E734AC" w:rsidP="00EE7136"/>
    <w:p w14:paraId="3B927D55" w14:textId="4B1C89FE" w:rsidR="008B4BF9" w:rsidRDefault="008B4BF9" w:rsidP="008B4BF9">
      <w:pPr>
        <w:pStyle w:val="Heading3"/>
      </w:pPr>
      <w:bookmarkStart w:id="9" w:name="_Toc200537489"/>
      <w:r>
        <w:lastRenderedPageBreak/>
        <w:t>Выводы</w:t>
      </w:r>
      <w:bookmarkEnd w:id="9"/>
    </w:p>
    <w:p w14:paraId="7DDF0230" w14:textId="77777777" w:rsidR="008B4BF9" w:rsidRDefault="008B4BF9" w:rsidP="008B4BF9">
      <w:r>
        <w:t>В ходе выполнения лабораторной работы №2 было успешно доработано приложение сервиса переводов, реализовав два ключевых аспекта: управление транзакциями и разграничение доступа.</w:t>
      </w:r>
    </w:p>
    <w:p w14:paraId="4D520C64" w14:textId="77777777" w:rsidR="00C2767A" w:rsidRPr="00FD1378" w:rsidRDefault="00C2767A" w:rsidP="00C2767A"/>
    <w:p w14:paraId="5FB23DDB" w14:textId="77777777" w:rsidR="00C2767A" w:rsidRPr="00FD1378" w:rsidRDefault="00C2767A" w:rsidP="00C2767A"/>
    <w:p w14:paraId="26337F1D" w14:textId="77777777" w:rsidR="00C2767A" w:rsidRPr="00FD1378" w:rsidRDefault="00C2767A" w:rsidP="00C2767A"/>
    <w:p w14:paraId="20A05108" w14:textId="77777777" w:rsidR="00C2767A" w:rsidRPr="00FD1378" w:rsidRDefault="00C2767A" w:rsidP="00C2767A"/>
    <w:p w14:paraId="1905D5AA" w14:textId="77777777" w:rsidR="007D5DD8" w:rsidRPr="00D758AB" w:rsidRDefault="007D5DD8" w:rsidP="007D5DD8"/>
    <w:sectPr w:rsidR="007D5DD8" w:rsidRPr="00D758AB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31D7D" w14:textId="77777777" w:rsidR="00013CE4" w:rsidRDefault="00013CE4" w:rsidP="00143694">
      <w:pPr>
        <w:spacing w:after="0" w:line="240" w:lineRule="auto"/>
      </w:pPr>
      <w:r>
        <w:separator/>
      </w:r>
    </w:p>
  </w:endnote>
  <w:endnote w:type="continuationSeparator" w:id="0">
    <w:p w14:paraId="63DB7542" w14:textId="77777777" w:rsidR="00013CE4" w:rsidRDefault="00013CE4" w:rsidP="0014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ial"/>
    <w:panose1 w:val="020B0604020202020204"/>
    <w:charset w:val="00"/>
    <w:family w:val="roman"/>
    <w:notTrueType/>
    <w:pitch w:val="default"/>
  </w:font>
  <w:font w:name="TimesNewRomanPS-Bold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6603B" w14:textId="77777777" w:rsidR="00013CE4" w:rsidRDefault="00013CE4" w:rsidP="00143694">
      <w:pPr>
        <w:spacing w:after="0" w:line="240" w:lineRule="auto"/>
      </w:pPr>
      <w:r>
        <w:separator/>
      </w:r>
    </w:p>
  </w:footnote>
  <w:footnote w:type="continuationSeparator" w:id="0">
    <w:p w14:paraId="485DA92A" w14:textId="77777777" w:rsidR="00013CE4" w:rsidRDefault="00013CE4" w:rsidP="00143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C408E"/>
    <w:multiLevelType w:val="hybridMultilevel"/>
    <w:tmpl w:val="0A4EC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F21E18">
      <w:numFmt w:val="bullet"/>
      <w:lvlText w:val="©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0429C"/>
    <w:multiLevelType w:val="multilevel"/>
    <w:tmpl w:val="359A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556ED"/>
    <w:multiLevelType w:val="multilevel"/>
    <w:tmpl w:val="F496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31A21"/>
    <w:multiLevelType w:val="multilevel"/>
    <w:tmpl w:val="4E00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DE362C"/>
    <w:multiLevelType w:val="multilevel"/>
    <w:tmpl w:val="C71A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D1CA2"/>
    <w:multiLevelType w:val="multilevel"/>
    <w:tmpl w:val="4240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080607"/>
    <w:multiLevelType w:val="multilevel"/>
    <w:tmpl w:val="DE84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40B90"/>
    <w:multiLevelType w:val="multilevel"/>
    <w:tmpl w:val="A8F8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9743D0"/>
    <w:multiLevelType w:val="multilevel"/>
    <w:tmpl w:val="7202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8701DF"/>
    <w:multiLevelType w:val="multilevel"/>
    <w:tmpl w:val="D8000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416C68"/>
    <w:multiLevelType w:val="multilevel"/>
    <w:tmpl w:val="1C7E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D47E8D"/>
    <w:multiLevelType w:val="multilevel"/>
    <w:tmpl w:val="7E42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2456B3"/>
    <w:multiLevelType w:val="hybridMultilevel"/>
    <w:tmpl w:val="84067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8E6B69"/>
    <w:multiLevelType w:val="multilevel"/>
    <w:tmpl w:val="E75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C01AF5"/>
    <w:multiLevelType w:val="hybridMultilevel"/>
    <w:tmpl w:val="E0443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1B2747"/>
    <w:multiLevelType w:val="multilevel"/>
    <w:tmpl w:val="0AA0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143169"/>
    <w:multiLevelType w:val="multilevel"/>
    <w:tmpl w:val="7092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497855"/>
    <w:multiLevelType w:val="multilevel"/>
    <w:tmpl w:val="5C96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79339C"/>
    <w:multiLevelType w:val="multilevel"/>
    <w:tmpl w:val="3054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8146BC"/>
    <w:multiLevelType w:val="multilevel"/>
    <w:tmpl w:val="E0CA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34485EA9"/>
    <w:multiLevelType w:val="multilevel"/>
    <w:tmpl w:val="782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550F66"/>
    <w:multiLevelType w:val="multilevel"/>
    <w:tmpl w:val="E950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21464E"/>
    <w:multiLevelType w:val="multilevel"/>
    <w:tmpl w:val="D3A4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5474AB"/>
    <w:multiLevelType w:val="multilevel"/>
    <w:tmpl w:val="4E6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EE6B78"/>
    <w:multiLevelType w:val="multilevel"/>
    <w:tmpl w:val="6000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616111"/>
    <w:multiLevelType w:val="hybridMultilevel"/>
    <w:tmpl w:val="2458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EB1839"/>
    <w:multiLevelType w:val="multilevel"/>
    <w:tmpl w:val="FD36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BD25BB"/>
    <w:multiLevelType w:val="multilevel"/>
    <w:tmpl w:val="6F6E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F976F4"/>
    <w:multiLevelType w:val="multilevel"/>
    <w:tmpl w:val="7CF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675E23"/>
    <w:multiLevelType w:val="multilevel"/>
    <w:tmpl w:val="70F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D5680E"/>
    <w:multiLevelType w:val="multilevel"/>
    <w:tmpl w:val="7BF2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2A1B2B"/>
    <w:multiLevelType w:val="multilevel"/>
    <w:tmpl w:val="0EC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FE180F"/>
    <w:multiLevelType w:val="multilevel"/>
    <w:tmpl w:val="77FE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3F2D84"/>
    <w:multiLevelType w:val="multilevel"/>
    <w:tmpl w:val="C38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0B662F"/>
    <w:multiLevelType w:val="multilevel"/>
    <w:tmpl w:val="AB14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CE1906"/>
    <w:multiLevelType w:val="multilevel"/>
    <w:tmpl w:val="6E9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E1031C"/>
    <w:multiLevelType w:val="hybridMultilevel"/>
    <w:tmpl w:val="E8D8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077A0C"/>
    <w:multiLevelType w:val="multilevel"/>
    <w:tmpl w:val="BE4A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3F2BAF"/>
    <w:multiLevelType w:val="hybridMultilevel"/>
    <w:tmpl w:val="BFAE1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B0687F"/>
    <w:multiLevelType w:val="hybridMultilevel"/>
    <w:tmpl w:val="4D425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8665A2"/>
    <w:multiLevelType w:val="multilevel"/>
    <w:tmpl w:val="AB56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E85F29"/>
    <w:multiLevelType w:val="multilevel"/>
    <w:tmpl w:val="E056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4C27D66"/>
    <w:multiLevelType w:val="multilevel"/>
    <w:tmpl w:val="EA04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CCE3096"/>
    <w:multiLevelType w:val="multilevel"/>
    <w:tmpl w:val="6916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270718">
    <w:abstractNumId w:val="75"/>
  </w:num>
  <w:num w:numId="2" w16cid:durableId="371273111">
    <w:abstractNumId w:val="10"/>
  </w:num>
  <w:num w:numId="3" w16cid:durableId="1803964634">
    <w:abstractNumId w:val="68"/>
  </w:num>
  <w:num w:numId="4" w16cid:durableId="107043885">
    <w:abstractNumId w:val="14"/>
  </w:num>
  <w:num w:numId="5" w16cid:durableId="1988784289">
    <w:abstractNumId w:val="64"/>
  </w:num>
  <w:num w:numId="6" w16cid:durableId="1253974862">
    <w:abstractNumId w:val="72"/>
  </w:num>
  <w:num w:numId="7" w16cid:durableId="1159541176">
    <w:abstractNumId w:val="48"/>
  </w:num>
  <w:num w:numId="8" w16cid:durableId="1570770845">
    <w:abstractNumId w:val="60"/>
  </w:num>
  <w:num w:numId="9" w16cid:durableId="18051255">
    <w:abstractNumId w:val="37"/>
  </w:num>
  <w:num w:numId="10" w16cid:durableId="137765629">
    <w:abstractNumId w:val="59"/>
  </w:num>
  <w:num w:numId="11" w16cid:durableId="173768298">
    <w:abstractNumId w:val="32"/>
  </w:num>
  <w:num w:numId="12" w16cid:durableId="1327712350">
    <w:abstractNumId w:val="24"/>
  </w:num>
  <w:num w:numId="13" w16cid:durableId="1871138688">
    <w:abstractNumId w:val="70"/>
  </w:num>
  <w:num w:numId="14" w16cid:durableId="241111277">
    <w:abstractNumId w:val="16"/>
  </w:num>
  <w:num w:numId="15" w16cid:durableId="373239866">
    <w:abstractNumId w:val="13"/>
  </w:num>
  <w:num w:numId="16" w16cid:durableId="1742173672">
    <w:abstractNumId w:val="17"/>
  </w:num>
  <w:num w:numId="17" w16cid:durableId="1534921501">
    <w:abstractNumId w:val="73"/>
  </w:num>
  <w:num w:numId="18" w16cid:durableId="2025553793">
    <w:abstractNumId w:val="0"/>
  </w:num>
  <w:num w:numId="19" w16cid:durableId="427895374">
    <w:abstractNumId w:val="21"/>
  </w:num>
  <w:num w:numId="20" w16cid:durableId="1324551483">
    <w:abstractNumId w:val="36"/>
  </w:num>
  <w:num w:numId="21" w16cid:durableId="895511624">
    <w:abstractNumId w:val="56"/>
  </w:num>
  <w:num w:numId="22" w16cid:durableId="291400121">
    <w:abstractNumId w:val="12"/>
  </w:num>
  <w:num w:numId="23" w16cid:durableId="670914815">
    <w:abstractNumId w:val="3"/>
  </w:num>
  <w:num w:numId="24" w16cid:durableId="1066034263">
    <w:abstractNumId w:val="44"/>
  </w:num>
  <w:num w:numId="25" w16cid:durableId="1926378634">
    <w:abstractNumId w:val="1"/>
  </w:num>
  <w:num w:numId="26" w16cid:durableId="695816724">
    <w:abstractNumId w:val="49"/>
  </w:num>
  <w:num w:numId="27" w16cid:durableId="751774313">
    <w:abstractNumId w:val="42"/>
  </w:num>
  <w:num w:numId="28" w16cid:durableId="1209948556">
    <w:abstractNumId w:val="58"/>
  </w:num>
  <w:num w:numId="29" w16cid:durableId="2007324365">
    <w:abstractNumId w:val="46"/>
  </w:num>
  <w:num w:numId="30" w16cid:durableId="535118497">
    <w:abstractNumId w:val="27"/>
  </w:num>
  <w:num w:numId="31" w16cid:durableId="1065030010">
    <w:abstractNumId w:val="63"/>
  </w:num>
  <w:num w:numId="32" w16cid:durableId="1846825449">
    <w:abstractNumId w:val="35"/>
  </w:num>
  <w:num w:numId="33" w16cid:durableId="68046027">
    <w:abstractNumId w:val="45"/>
  </w:num>
  <w:num w:numId="34" w16cid:durableId="67508263">
    <w:abstractNumId w:val="76"/>
  </w:num>
  <w:num w:numId="35" w16cid:durableId="480856030">
    <w:abstractNumId w:val="9"/>
  </w:num>
  <w:num w:numId="36" w16cid:durableId="850800986">
    <w:abstractNumId w:val="74"/>
  </w:num>
  <w:num w:numId="37" w16cid:durableId="1792095049">
    <w:abstractNumId w:val="61"/>
  </w:num>
  <w:num w:numId="38" w16cid:durableId="1029184531">
    <w:abstractNumId w:val="22"/>
  </w:num>
  <w:num w:numId="39" w16cid:durableId="615254287">
    <w:abstractNumId w:val="51"/>
  </w:num>
  <w:num w:numId="40" w16cid:durableId="766777790">
    <w:abstractNumId w:val="4"/>
  </w:num>
  <w:num w:numId="41" w16cid:durableId="495264477">
    <w:abstractNumId w:val="29"/>
  </w:num>
  <w:num w:numId="42" w16cid:durableId="932666980">
    <w:abstractNumId w:val="77"/>
  </w:num>
  <w:num w:numId="43" w16cid:durableId="870655996">
    <w:abstractNumId w:val="69"/>
  </w:num>
  <w:num w:numId="44" w16cid:durableId="1992824169">
    <w:abstractNumId w:val="11"/>
  </w:num>
  <w:num w:numId="45" w16cid:durableId="77409446">
    <w:abstractNumId w:val="47"/>
  </w:num>
  <w:num w:numId="46" w16cid:durableId="1663046045">
    <w:abstractNumId w:val="18"/>
  </w:num>
  <w:num w:numId="47" w16cid:durableId="31463953">
    <w:abstractNumId w:val="43"/>
  </w:num>
  <w:num w:numId="48" w16cid:durableId="1919241952">
    <w:abstractNumId w:val="40"/>
  </w:num>
  <w:num w:numId="49" w16cid:durableId="1174537003">
    <w:abstractNumId w:val="41"/>
  </w:num>
  <w:num w:numId="50" w16cid:durableId="488907297">
    <w:abstractNumId w:val="2"/>
  </w:num>
  <w:num w:numId="51" w16cid:durableId="1545096796">
    <w:abstractNumId w:val="67"/>
  </w:num>
  <w:num w:numId="52" w16cid:durableId="1356228360">
    <w:abstractNumId w:val="62"/>
  </w:num>
  <w:num w:numId="53" w16cid:durableId="705250466">
    <w:abstractNumId w:val="25"/>
  </w:num>
  <w:num w:numId="54" w16cid:durableId="2022388161">
    <w:abstractNumId w:val="66"/>
  </w:num>
  <w:num w:numId="55" w16cid:durableId="8679418">
    <w:abstractNumId w:val="23"/>
  </w:num>
  <w:num w:numId="56" w16cid:durableId="2004577226">
    <w:abstractNumId w:val="5"/>
  </w:num>
  <w:num w:numId="57" w16cid:durableId="1945922217">
    <w:abstractNumId w:val="6"/>
  </w:num>
  <w:num w:numId="58" w16cid:durableId="257951602">
    <w:abstractNumId w:val="31"/>
  </w:num>
  <w:num w:numId="59" w16cid:durableId="53281087">
    <w:abstractNumId w:val="52"/>
  </w:num>
  <w:num w:numId="60" w16cid:durableId="238953791">
    <w:abstractNumId w:val="15"/>
  </w:num>
  <w:num w:numId="61" w16cid:durableId="966932160">
    <w:abstractNumId w:val="26"/>
  </w:num>
  <w:num w:numId="62" w16cid:durableId="812799296">
    <w:abstractNumId w:val="55"/>
  </w:num>
  <w:num w:numId="63" w16cid:durableId="657811517">
    <w:abstractNumId w:val="33"/>
  </w:num>
  <w:num w:numId="64" w16cid:durableId="1020811719">
    <w:abstractNumId w:val="53"/>
  </w:num>
  <w:num w:numId="65" w16cid:durableId="411123637">
    <w:abstractNumId w:val="39"/>
  </w:num>
  <w:num w:numId="66" w16cid:durableId="411245114">
    <w:abstractNumId w:val="7"/>
  </w:num>
  <w:num w:numId="67" w16cid:durableId="1298796406">
    <w:abstractNumId w:val="71"/>
  </w:num>
  <w:num w:numId="68" w16cid:durableId="238682564">
    <w:abstractNumId w:val="30"/>
  </w:num>
  <w:num w:numId="69" w16cid:durableId="760218894">
    <w:abstractNumId w:val="38"/>
  </w:num>
  <w:num w:numId="70" w16cid:durableId="108554477">
    <w:abstractNumId w:val="20"/>
  </w:num>
  <w:num w:numId="71" w16cid:durableId="1740012030">
    <w:abstractNumId w:val="8"/>
  </w:num>
  <w:num w:numId="72" w16cid:durableId="1065034585">
    <w:abstractNumId w:val="57"/>
  </w:num>
  <w:num w:numId="73" w16cid:durableId="1671908111">
    <w:abstractNumId w:val="19"/>
  </w:num>
  <w:num w:numId="74" w16cid:durableId="895896214">
    <w:abstractNumId w:val="34"/>
  </w:num>
  <w:num w:numId="75" w16cid:durableId="2060352594">
    <w:abstractNumId w:val="28"/>
  </w:num>
  <w:num w:numId="76" w16cid:durableId="1558737128">
    <w:abstractNumId w:val="65"/>
  </w:num>
  <w:num w:numId="77" w16cid:durableId="804353524">
    <w:abstractNumId w:val="50"/>
  </w:num>
  <w:num w:numId="78" w16cid:durableId="88633409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78"/>
    <w:rsid w:val="00007B3A"/>
    <w:rsid w:val="00013CE4"/>
    <w:rsid w:val="00016675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2A6B"/>
    <w:rsid w:val="000831BA"/>
    <w:rsid w:val="00085699"/>
    <w:rsid w:val="00096BF0"/>
    <w:rsid w:val="000A2B68"/>
    <w:rsid w:val="000B1D85"/>
    <w:rsid w:val="000B3E70"/>
    <w:rsid w:val="000B4BC7"/>
    <w:rsid w:val="000B4EFD"/>
    <w:rsid w:val="000C2BEB"/>
    <w:rsid w:val="000C330A"/>
    <w:rsid w:val="000C4DEE"/>
    <w:rsid w:val="000C7E48"/>
    <w:rsid w:val="000D2177"/>
    <w:rsid w:val="000D5BD2"/>
    <w:rsid w:val="000E1EA0"/>
    <w:rsid w:val="000E5C69"/>
    <w:rsid w:val="000F47A3"/>
    <w:rsid w:val="000F5944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1E58"/>
    <w:rsid w:val="00143694"/>
    <w:rsid w:val="00146D51"/>
    <w:rsid w:val="00150A6B"/>
    <w:rsid w:val="00150BE3"/>
    <w:rsid w:val="0015248E"/>
    <w:rsid w:val="00153D3E"/>
    <w:rsid w:val="0016259A"/>
    <w:rsid w:val="001631F9"/>
    <w:rsid w:val="00177F70"/>
    <w:rsid w:val="00190D98"/>
    <w:rsid w:val="00193C90"/>
    <w:rsid w:val="001A0D59"/>
    <w:rsid w:val="001A3132"/>
    <w:rsid w:val="001B3D3B"/>
    <w:rsid w:val="001B4409"/>
    <w:rsid w:val="001B6B80"/>
    <w:rsid w:val="001C0207"/>
    <w:rsid w:val="001C031E"/>
    <w:rsid w:val="001C212F"/>
    <w:rsid w:val="001C6DDD"/>
    <w:rsid w:val="001D0E28"/>
    <w:rsid w:val="001D1CFA"/>
    <w:rsid w:val="001E3BDB"/>
    <w:rsid w:val="001E5171"/>
    <w:rsid w:val="0020208F"/>
    <w:rsid w:val="002022B2"/>
    <w:rsid w:val="0020340F"/>
    <w:rsid w:val="00206E89"/>
    <w:rsid w:val="002237F4"/>
    <w:rsid w:val="00224D5B"/>
    <w:rsid w:val="00224FE9"/>
    <w:rsid w:val="00226530"/>
    <w:rsid w:val="00226ABC"/>
    <w:rsid w:val="002274AE"/>
    <w:rsid w:val="00235769"/>
    <w:rsid w:val="00237FD8"/>
    <w:rsid w:val="00244DF2"/>
    <w:rsid w:val="002477AE"/>
    <w:rsid w:val="00271DA1"/>
    <w:rsid w:val="00272487"/>
    <w:rsid w:val="00277B76"/>
    <w:rsid w:val="0028488F"/>
    <w:rsid w:val="00285347"/>
    <w:rsid w:val="002858C1"/>
    <w:rsid w:val="00295BAE"/>
    <w:rsid w:val="002A078A"/>
    <w:rsid w:val="002A1A07"/>
    <w:rsid w:val="002A1D7D"/>
    <w:rsid w:val="002B03B9"/>
    <w:rsid w:val="002B1515"/>
    <w:rsid w:val="002C117A"/>
    <w:rsid w:val="002C1C40"/>
    <w:rsid w:val="002D12E4"/>
    <w:rsid w:val="002D69BA"/>
    <w:rsid w:val="002E4EC9"/>
    <w:rsid w:val="00300978"/>
    <w:rsid w:val="00300C79"/>
    <w:rsid w:val="00301891"/>
    <w:rsid w:val="00303B8A"/>
    <w:rsid w:val="003073F8"/>
    <w:rsid w:val="0031185F"/>
    <w:rsid w:val="003121F0"/>
    <w:rsid w:val="00312BA8"/>
    <w:rsid w:val="0031728E"/>
    <w:rsid w:val="00317DC5"/>
    <w:rsid w:val="003220D4"/>
    <w:rsid w:val="0032247F"/>
    <w:rsid w:val="00322717"/>
    <w:rsid w:val="00336960"/>
    <w:rsid w:val="003416DB"/>
    <w:rsid w:val="00356BDB"/>
    <w:rsid w:val="0036112F"/>
    <w:rsid w:val="003717B2"/>
    <w:rsid w:val="00371EF6"/>
    <w:rsid w:val="00373E8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D3C36"/>
    <w:rsid w:val="003E07ED"/>
    <w:rsid w:val="003E4683"/>
    <w:rsid w:val="003E6FD3"/>
    <w:rsid w:val="003F4187"/>
    <w:rsid w:val="003F5EE1"/>
    <w:rsid w:val="00401B6F"/>
    <w:rsid w:val="00403599"/>
    <w:rsid w:val="00404E05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001A"/>
    <w:rsid w:val="0049228C"/>
    <w:rsid w:val="004946AA"/>
    <w:rsid w:val="00495294"/>
    <w:rsid w:val="00495A56"/>
    <w:rsid w:val="004A2F07"/>
    <w:rsid w:val="004A4ECD"/>
    <w:rsid w:val="004A5772"/>
    <w:rsid w:val="004B749D"/>
    <w:rsid w:val="004C1FC8"/>
    <w:rsid w:val="004C4828"/>
    <w:rsid w:val="004C5EC4"/>
    <w:rsid w:val="004D2B5E"/>
    <w:rsid w:val="004D53E7"/>
    <w:rsid w:val="004D5D9C"/>
    <w:rsid w:val="004E6AA0"/>
    <w:rsid w:val="004E7548"/>
    <w:rsid w:val="004E7640"/>
    <w:rsid w:val="004F4814"/>
    <w:rsid w:val="004F6D77"/>
    <w:rsid w:val="005021CB"/>
    <w:rsid w:val="00505672"/>
    <w:rsid w:val="00512CA0"/>
    <w:rsid w:val="00512FD1"/>
    <w:rsid w:val="00516952"/>
    <w:rsid w:val="005258B6"/>
    <w:rsid w:val="005275B9"/>
    <w:rsid w:val="005276D9"/>
    <w:rsid w:val="00534715"/>
    <w:rsid w:val="00535030"/>
    <w:rsid w:val="005360F7"/>
    <w:rsid w:val="00536F66"/>
    <w:rsid w:val="00544C04"/>
    <w:rsid w:val="0054578D"/>
    <w:rsid w:val="00547007"/>
    <w:rsid w:val="00547DA8"/>
    <w:rsid w:val="0055718E"/>
    <w:rsid w:val="00564FED"/>
    <w:rsid w:val="005715B3"/>
    <w:rsid w:val="00571800"/>
    <w:rsid w:val="005739EC"/>
    <w:rsid w:val="00576A33"/>
    <w:rsid w:val="00577348"/>
    <w:rsid w:val="0058203D"/>
    <w:rsid w:val="00586013"/>
    <w:rsid w:val="00591FF4"/>
    <w:rsid w:val="005A4491"/>
    <w:rsid w:val="005A6B6E"/>
    <w:rsid w:val="005A7437"/>
    <w:rsid w:val="005B1860"/>
    <w:rsid w:val="005D073C"/>
    <w:rsid w:val="005D561C"/>
    <w:rsid w:val="005E3175"/>
    <w:rsid w:val="005E3C66"/>
    <w:rsid w:val="005F0A2F"/>
    <w:rsid w:val="005F0EEB"/>
    <w:rsid w:val="005F5AC1"/>
    <w:rsid w:val="005F67CE"/>
    <w:rsid w:val="00601626"/>
    <w:rsid w:val="00601700"/>
    <w:rsid w:val="00602AF8"/>
    <w:rsid w:val="00606776"/>
    <w:rsid w:val="006119E9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0FD0"/>
    <w:rsid w:val="00695305"/>
    <w:rsid w:val="0069761A"/>
    <w:rsid w:val="006A3CF4"/>
    <w:rsid w:val="006A3FF6"/>
    <w:rsid w:val="006A47F2"/>
    <w:rsid w:val="006A674B"/>
    <w:rsid w:val="006A736D"/>
    <w:rsid w:val="006B0894"/>
    <w:rsid w:val="006B331B"/>
    <w:rsid w:val="006B5C20"/>
    <w:rsid w:val="006C0C69"/>
    <w:rsid w:val="006C44DD"/>
    <w:rsid w:val="006D62E4"/>
    <w:rsid w:val="006E3797"/>
    <w:rsid w:val="006E43CC"/>
    <w:rsid w:val="006E5747"/>
    <w:rsid w:val="006F2953"/>
    <w:rsid w:val="006F2D1E"/>
    <w:rsid w:val="006F514A"/>
    <w:rsid w:val="006F58B6"/>
    <w:rsid w:val="007037BE"/>
    <w:rsid w:val="00703CAC"/>
    <w:rsid w:val="007215DF"/>
    <w:rsid w:val="00721986"/>
    <w:rsid w:val="00723090"/>
    <w:rsid w:val="007274DC"/>
    <w:rsid w:val="00733DF9"/>
    <w:rsid w:val="00737E9E"/>
    <w:rsid w:val="0074054B"/>
    <w:rsid w:val="007427EF"/>
    <w:rsid w:val="007474D0"/>
    <w:rsid w:val="00762E42"/>
    <w:rsid w:val="00765EE6"/>
    <w:rsid w:val="007676B0"/>
    <w:rsid w:val="00774953"/>
    <w:rsid w:val="007776F5"/>
    <w:rsid w:val="00794750"/>
    <w:rsid w:val="00795553"/>
    <w:rsid w:val="007A3CDF"/>
    <w:rsid w:val="007A4927"/>
    <w:rsid w:val="007A7F58"/>
    <w:rsid w:val="007C0EAA"/>
    <w:rsid w:val="007C3C3D"/>
    <w:rsid w:val="007D1F0E"/>
    <w:rsid w:val="007D30C1"/>
    <w:rsid w:val="007D5DD8"/>
    <w:rsid w:val="007E111D"/>
    <w:rsid w:val="007E5F72"/>
    <w:rsid w:val="007E7084"/>
    <w:rsid w:val="007F5B21"/>
    <w:rsid w:val="007F5D38"/>
    <w:rsid w:val="00800756"/>
    <w:rsid w:val="00801E8B"/>
    <w:rsid w:val="0082264E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405F"/>
    <w:rsid w:val="00846625"/>
    <w:rsid w:val="00863A7B"/>
    <w:rsid w:val="00863C8C"/>
    <w:rsid w:val="00874D51"/>
    <w:rsid w:val="00876530"/>
    <w:rsid w:val="00880ACD"/>
    <w:rsid w:val="00882448"/>
    <w:rsid w:val="00882C08"/>
    <w:rsid w:val="00884FBD"/>
    <w:rsid w:val="00885B50"/>
    <w:rsid w:val="00891D58"/>
    <w:rsid w:val="00894401"/>
    <w:rsid w:val="00896850"/>
    <w:rsid w:val="008B2C6D"/>
    <w:rsid w:val="008B4A40"/>
    <w:rsid w:val="008B4BF9"/>
    <w:rsid w:val="008C04C7"/>
    <w:rsid w:val="008C0FB8"/>
    <w:rsid w:val="008D5E3B"/>
    <w:rsid w:val="008E4A1E"/>
    <w:rsid w:val="008F0734"/>
    <w:rsid w:val="008F0A2D"/>
    <w:rsid w:val="008F5ECE"/>
    <w:rsid w:val="008F717D"/>
    <w:rsid w:val="0090417D"/>
    <w:rsid w:val="00914938"/>
    <w:rsid w:val="00917730"/>
    <w:rsid w:val="00920FE8"/>
    <w:rsid w:val="00927466"/>
    <w:rsid w:val="00941977"/>
    <w:rsid w:val="00945661"/>
    <w:rsid w:val="0095082E"/>
    <w:rsid w:val="00960E9C"/>
    <w:rsid w:val="0096280F"/>
    <w:rsid w:val="00963E30"/>
    <w:rsid w:val="00967B21"/>
    <w:rsid w:val="00977FEC"/>
    <w:rsid w:val="00981A92"/>
    <w:rsid w:val="0098561D"/>
    <w:rsid w:val="00986830"/>
    <w:rsid w:val="00986902"/>
    <w:rsid w:val="0098696E"/>
    <w:rsid w:val="00987B7F"/>
    <w:rsid w:val="009A0FC9"/>
    <w:rsid w:val="009A1BE0"/>
    <w:rsid w:val="009A603C"/>
    <w:rsid w:val="009B3F5C"/>
    <w:rsid w:val="009C3143"/>
    <w:rsid w:val="009C415F"/>
    <w:rsid w:val="009C62B6"/>
    <w:rsid w:val="009D158B"/>
    <w:rsid w:val="009D336B"/>
    <w:rsid w:val="009D5455"/>
    <w:rsid w:val="009D6796"/>
    <w:rsid w:val="009E6C8C"/>
    <w:rsid w:val="009F0EF2"/>
    <w:rsid w:val="009F1F02"/>
    <w:rsid w:val="00A049EB"/>
    <w:rsid w:val="00A07CB5"/>
    <w:rsid w:val="00A1184B"/>
    <w:rsid w:val="00A158C7"/>
    <w:rsid w:val="00A267D2"/>
    <w:rsid w:val="00A26EB6"/>
    <w:rsid w:val="00A26F97"/>
    <w:rsid w:val="00A30571"/>
    <w:rsid w:val="00A322BB"/>
    <w:rsid w:val="00A3457F"/>
    <w:rsid w:val="00A477F4"/>
    <w:rsid w:val="00A50230"/>
    <w:rsid w:val="00A51171"/>
    <w:rsid w:val="00A64FBB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B6D8E"/>
    <w:rsid w:val="00AC3C17"/>
    <w:rsid w:val="00AC3E62"/>
    <w:rsid w:val="00AC5AFA"/>
    <w:rsid w:val="00AC69D5"/>
    <w:rsid w:val="00AC799F"/>
    <w:rsid w:val="00AD185A"/>
    <w:rsid w:val="00AD46F9"/>
    <w:rsid w:val="00AD545D"/>
    <w:rsid w:val="00AD7ADF"/>
    <w:rsid w:val="00AF1D53"/>
    <w:rsid w:val="00AF669B"/>
    <w:rsid w:val="00AF7E30"/>
    <w:rsid w:val="00B030AB"/>
    <w:rsid w:val="00B04B88"/>
    <w:rsid w:val="00B06550"/>
    <w:rsid w:val="00B11A3B"/>
    <w:rsid w:val="00B14709"/>
    <w:rsid w:val="00B15FA1"/>
    <w:rsid w:val="00B302EA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5818"/>
    <w:rsid w:val="00B87F7C"/>
    <w:rsid w:val="00B91636"/>
    <w:rsid w:val="00B9226E"/>
    <w:rsid w:val="00BA19AD"/>
    <w:rsid w:val="00BA3DD9"/>
    <w:rsid w:val="00BB2D77"/>
    <w:rsid w:val="00BC79A5"/>
    <w:rsid w:val="00BD4A93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67A"/>
    <w:rsid w:val="00C27F41"/>
    <w:rsid w:val="00C47231"/>
    <w:rsid w:val="00C50B78"/>
    <w:rsid w:val="00C514E9"/>
    <w:rsid w:val="00C53FD3"/>
    <w:rsid w:val="00C54B40"/>
    <w:rsid w:val="00C579A7"/>
    <w:rsid w:val="00C6043F"/>
    <w:rsid w:val="00C625B7"/>
    <w:rsid w:val="00C62C0B"/>
    <w:rsid w:val="00C6670C"/>
    <w:rsid w:val="00C72635"/>
    <w:rsid w:val="00C73230"/>
    <w:rsid w:val="00C74F80"/>
    <w:rsid w:val="00C84CFF"/>
    <w:rsid w:val="00C90F50"/>
    <w:rsid w:val="00C931A3"/>
    <w:rsid w:val="00C9350A"/>
    <w:rsid w:val="00C945EA"/>
    <w:rsid w:val="00C9682C"/>
    <w:rsid w:val="00C97804"/>
    <w:rsid w:val="00CA4FD9"/>
    <w:rsid w:val="00CA76A5"/>
    <w:rsid w:val="00CB5B91"/>
    <w:rsid w:val="00CD4F11"/>
    <w:rsid w:val="00CD63F3"/>
    <w:rsid w:val="00CD6D90"/>
    <w:rsid w:val="00CD7F2E"/>
    <w:rsid w:val="00CE2C02"/>
    <w:rsid w:val="00CE625A"/>
    <w:rsid w:val="00CF5CC7"/>
    <w:rsid w:val="00CF7880"/>
    <w:rsid w:val="00D00F6F"/>
    <w:rsid w:val="00D01F47"/>
    <w:rsid w:val="00D04479"/>
    <w:rsid w:val="00D2674F"/>
    <w:rsid w:val="00D3372B"/>
    <w:rsid w:val="00D35480"/>
    <w:rsid w:val="00D45FE2"/>
    <w:rsid w:val="00D4618C"/>
    <w:rsid w:val="00D46465"/>
    <w:rsid w:val="00D56AE6"/>
    <w:rsid w:val="00D5702C"/>
    <w:rsid w:val="00D626D7"/>
    <w:rsid w:val="00D6461B"/>
    <w:rsid w:val="00D652BA"/>
    <w:rsid w:val="00D7014A"/>
    <w:rsid w:val="00D74B0B"/>
    <w:rsid w:val="00D758AB"/>
    <w:rsid w:val="00D82DC9"/>
    <w:rsid w:val="00D84D6B"/>
    <w:rsid w:val="00D922A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E3875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660DA"/>
    <w:rsid w:val="00E70800"/>
    <w:rsid w:val="00E71841"/>
    <w:rsid w:val="00E734AC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252"/>
    <w:rsid w:val="00ED5D74"/>
    <w:rsid w:val="00EE24A9"/>
    <w:rsid w:val="00EE3546"/>
    <w:rsid w:val="00EE3BB8"/>
    <w:rsid w:val="00EE5D1A"/>
    <w:rsid w:val="00EE7136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76B06"/>
    <w:rsid w:val="00F86BAB"/>
    <w:rsid w:val="00F90133"/>
    <w:rsid w:val="00F9122D"/>
    <w:rsid w:val="00FA092C"/>
    <w:rsid w:val="00FA0F69"/>
    <w:rsid w:val="00FA13BA"/>
    <w:rsid w:val="00FA233A"/>
    <w:rsid w:val="00FA3BA0"/>
    <w:rsid w:val="00FB085B"/>
    <w:rsid w:val="00FB15D4"/>
    <w:rsid w:val="00FB19DE"/>
    <w:rsid w:val="00FB60B6"/>
    <w:rsid w:val="00FB632E"/>
    <w:rsid w:val="00FD1378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B37F"/>
  <w15:chartTrackingRefBased/>
  <w15:docId w15:val="{310763CE-0EC6-8342-9393-C692E0C0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5B3"/>
  </w:style>
  <w:style w:type="paragraph" w:styleId="Heading1">
    <w:name w:val="heading 1"/>
    <w:basedOn w:val="Normal"/>
    <w:next w:val="Normal"/>
    <w:link w:val="Heading1Char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FE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F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7B76"/>
    <w:pPr>
      <w:ind w:left="720"/>
      <w:contextualSpacing/>
    </w:pPr>
  </w:style>
  <w:style w:type="table" w:styleId="TableGrid">
    <w:name w:val="Table Grid"/>
    <w:basedOn w:val="TableNormal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52A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A13B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13B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13BA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A13BA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13B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A13BA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A13BA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A13B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A13B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A13BA"/>
    <w:pPr>
      <w:spacing w:after="0"/>
      <w:ind w:left="1760"/>
    </w:pPr>
    <w:rPr>
      <w:rFonts w:cs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36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369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369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20FE8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70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D5702C"/>
  </w:style>
  <w:style w:type="character" w:customStyle="1" w:styleId="Heading4Char">
    <w:name w:val="Heading 4 Char"/>
    <w:basedOn w:val="DefaultParagraphFont"/>
    <w:link w:val="Heading4"/>
    <w:uiPriority w:val="9"/>
    <w:semiHidden/>
    <w:rsid w:val="00690F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style01">
    <w:name w:val="fontstyle01"/>
    <w:basedOn w:val="DefaultParagraphFont"/>
    <w:rsid w:val="00DE387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E387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DE387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601700"/>
    <w:rPr>
      <w:b/>
      <w:bCs/>
    </w:rPr>
  </w:style>
  <w:style w:type="paragraph" w:customStyle="1" w:styleId="ng-star-inserted">
    <w:name w:val="ng-star-inserted"/>
    <w:basedOn w:val="Normal"/>
    <w:rsid w:val="0060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g-star-inserted1">
    <w:name w:val="ng-star-inserted1"/>
    <w:basedOn w:val="DefaultParagraphFont"/>
    <w:rsid w:val="00601700"/>
  </w:style>
  <w:style w:type="character" w:customStyle="1" w:styleId="inline-code">
    <w:name w:val="inline-code"/>
    <w:basedOn w:val="DefaultParagraphFont"/>
    <w:rsid w:val="00601700"/>
  </w:style>
  <w:style w:type="paragraph" w:customStyle="1" w:styleId="ng-star-inserted2">
    <w:name w:val="ng-star-inserted2"/>
    <w:basedOn w:val="Normal"/>
    <w:rsid w:val="00D6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string">
    <w:name w:val="hljs-string"/>
    <w:basedOn w:val="DefaultParagraphFont"/>
    <w:rsid w:val="00D652BA"/>
  </w:style>
  <w:style w:type="character" w:customStyle="1" w:styleId="hljs-comment">
    <w:name w:val="hljs-comment"/>
    <w:basedOn w:val="DefaultParagraphFont"/>
    <w:rsid w:val="00D652BA"/>
  </w:style>
  <w:style w:type="character" w:customStyle="1" w:styleId="hljs-number">
    <w:name w:val="hljs-number"/>
    <w:basedOn w:val="DefaultParagraphFont"/>
    <w:rsid w:val="00D652BA"/>
  </w:style>
  <w:style w:type="character" w:customStyle="1" w:styleId="disclaimer">
    <w:name w:val="disclaimer"/>
    <w:basedOn w:val="DefaultParagraphFont"/>
    <w:rsid w:val="00D652BA"/>
  </w:style>
  <w:style w:type="character" w:customStyle="1" w:styleId="language">
    <w:name w:val="language"/>
    <w:basedOn w:val="DefaultParagraphFont"/>
    <w:rsid w:val="00D652BA"/>
  </w:style>
  <w:style w:type="character" w:styleId="FollowedHyperlink">
    <w:name w:val="FollowedHyperlink"/>
    <w:basedOn w:val="DefaultParagraphFont"/>
    <w:uiPriority w:val="99"/>
    <w:semiHidden/>
    <w:unhideWhenUsed/>
    <w:rsid w:val="000A2B68"/>
    <w:rPr>
      <w:color w:val="954F72" w:themeColor="followedHyperlink"/>
      <w:u w:val="single"/>
    </w:rPr>
  </w:style>
  <w:style w:type="character" w:customStyle="1" w:styleId="router-outlet-wrapper">
    <w:name w:val="router-outlet-wrapper"/>
    <w:basedOn w:val="DefaultParagraphFont"/>
    <w:rsid w:val="00EE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0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1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6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4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3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368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5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2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1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2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leg-cmd/blp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levegic/Library/Group%20Containers/UBF8T346G9.Office/User%20Content.localized/Templates.localized/&#1054;&#1058;&#1063;&#1045;&#1058;_&#1048;&#1052;&#1058;&#1054;_&#1058;&#1045;&#1052;&#1055;&#1051;&#1045;&#1048;&#774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ОТЧЕТ_ИМТО_ТЕМПЛЕЙТ.dotx</Template>
  <TotalTime>1</TotalTime>
  <Pages>9</Pages>
  <Words>1617</Words>
  <Characters>9222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Selanta</dc:creator>
  <cp:keywords/>
  <dc:description/>
  <cp:lastModifiedBy>Селянта Олег Дмитриевич</cp:lastModifiedBy>
  <cp:revision>3</cp:revision>
  <cp:lastPrinted>2025-03-07T11:53:00Z</cp:lastPrinted>
  <dcterms:created xsi:type="dcterms:W3CDTF">2025-06-10T16:19:00Z</dcterms:created>
  <dcterms:modified xsi:type="dcterms:W3CDTF">2025-06-11T09:31:00Z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